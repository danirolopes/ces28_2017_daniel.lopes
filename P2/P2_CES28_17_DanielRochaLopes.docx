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E6" w:rsidRPr="007813A6" w:rsidRDefault="00BE54E6">
      <w:pPr>
        <w:pStyle w:val="Title"/>
        <w:spacing w:after="0"/>
        <w:jc w:val="center"/>
        <w:rPr>
          <w:rFonts w:ascii="Trebuchet MS" w:hAnsi="Trebuchet MS" w:cs="Trebuchet MS"/>
          <w:sz w:val="42"/>
          <w:szCs w:val="42"/>
          <w:lang w:val="pt-BR"/>
        </w:rPr>
      </w:pPr>
      <w:r w:rsidRPr="007813A6">
        <w:rPr>
          <w:rFonts w:ascii="Trebuchet MS" w:hAnsi="Trebuchet MS" w:cs="Trebuchet MS"/>
          <w:sz w:val="42"/>
          <w:szCs w:val="42"/>
          <w:lang w:val="pt-BR"/>
        </w:rPr>
        <w:t>CES-28 Prova 2 - 2017</w:t>
      </w:r>
    </w:p>
    <w:p w:rsidR="00BE54E6" w:rsidRPr="007813A6" w:rsidRDefault="00BE54E6">
      <w:pPr>
        <w:pStyle w:val="Subtitle"/>
        <w:spacing w:after="200"/>
        <w:jc w:val="center"/>
        <w:rPr>
          <w:rFonts w:ascii="Trebuchet MS" w:hAnsi="Trebuchet MS" w:cs="Trebuchet MS"/>
          <w:i/>
          <w:iCs/>
          <w:sz w:val="26"/>
          <w:szCs w:val="26"/>
          <w:lang w:val="pt-BR"/>
        </w:rPr>
      </w:pPr>
      <w:bookmarkStart w:id="0" w:name="_mqshvfcthjzn" w:colFirst="0" w:colLast="0"/>
      <w:bookmarkEnd w:id="0"/>
      <w:r w:rsidRPr="007813A6">
        <w:rPr>
          <w:rFonts w:ascii="Trebuchet MS" w:hAnsi="Trebuchet MS" w:cs="Trebuchet MS"/>
          <w:i/>
          <w:iCs/>
          <w:sz w:val="26"/>
          <w:szCs w:val="26"/>
          <w:lang w:val="pt-BR"/>
        </w:rPr>
        <w:t>Sem consulta - individual - com computador - 3h</w:t>
      </w:r>
    </w:p>
    <w:p w:rsidR="00BE54E6" w:rsidRPr="00737006" w:rsidRDefault="00BE54E6" w:rsidP="005772FD">
      <w:pPr>
        <w:jc w:val="center"/>
        <w:rPr>
          <w:b/>
          <w:bCs/>
          <w:sz w:val="24"/>
          <w:szCs w:val="24"/>
          <w:u w:val="single"/>
        </w:rPr>
      </w:pPr>
      <w:r w:rsidRPr="00737006">
        <w:rPr>
          <w:b/>
          <w:bCs/>
          <w:sz w:val="24"/>
          <w:szCs w:val="24"/>
          <w:u w:val="single"/>
        </w:rPr>
        <w:t>PARTE I - ORIENTAÇÕES</w:t>
      </w:r>
    </w:p>
    <w:p w:rsidR="00BE54E6" w:rsidRDefault="00BE54E6">
      <w:pPr>
        <w:jc w:val="both"/>
      </w:pPr>
    </w:p>
    <w:p w:rsidR="00BE54E6" w:rsidRPr="0073700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bookmarkStart w:id="1" w:name="_w8yet5siqv6j" w:colFirst="0" w:colLast="0"/>
      <w:bookmarkEnd w:id="1"/>
      <w:r w:rsidRPr="00737006">
        <w:rPr>
          <w:sz w:val="24"/>
          <w:szCs w:val="24"/>
          <w:lang w:val="pt-BR"/>
        </w:rPr>
        <w:t xml:space="preserve">Qualquer dúvida de codificação Java só pode ser sanada com textos/sites oficiais da </w:t>
      </w:r>
      <w:r w:rsidRPr="00737006">
        <w:rPr>
          <w:b/>
          <w:bCs/>
          <w:sz w:val="24"/>
          <w:szCs w:val="24"/>
          <w:u w:val="single"/>
          <w:lang w:val="pt-BR"/>
        </w:rPr>
        <w:t>Oracle</w:t>
      </w:r>
      <w:r w:rsidRPr="00737006">
        <w:rPr>
          <w:sz w:val="24"/>
          <w:szCs w:val="24"/>
          <w:lang w:val="pt-BR"/>
        </w:rPr>
        <w:t xml:space="preserve"> ou </w:t>
      </w:r>
      <w:r w:rsidRPr="00737006">
        <w:rPr>
          <w:b/>
          <w:bCs/>
          <w:sz w:val="24"/>
          <w:szCs w:val="24"/>
          <w:u w:val="single"/>
          <w:lang w:val="pt-BR"/>
        </w:rPr>
        <w:t>JUnit</w:t>
      </w:r>
      <w:r w:rsidRPr="00737006">
        <w:rPr>
          <w:sz w:val="24"/>
          <w:szCs w:val="24"/>
          <w:lang w:val="pt-BR"/>
        </w:rPr>
        <w:t>.</w:t>
      </w:r>
    </w:p>
    <w:p w:rsidR="00BE54E6" w:rsidRPr="00737006" w:rsidRDefault="00BE54E6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Exceção são idiomas (ou ‘macacos’) da linguagem como sintaxe do método </w:t>
      </w:r>
      <w:r w:rsidRPr="005772FD">
        <w:rPr>
          <w:i/>
          <w:iCs/>
          <w:sz w:val="24"/>
          <w:szCs w:val="24"/>
          <w:lang w:val="pt-BR"/>
        </w:rPr>
        <w:t>.equals()</w:t>
      </w:r>
      <w:r w:rsidRPr="00737006">
        <w:rPr>
          <w:sz w:val="24"/>
          <w:szCs w:val="24"/>
          <w:lang w:val="pt-BR"/>
        </w:rPr>
        <w:t>, ou sintaxe de set para percorrer collections, não relacionados ao exercício sendo resolvido. Nesse caso, podem procurar exemplos da sintaxe na web.</w:t>
      </w:r>
    </w:p>
    <w:p w:rsidR="00BE54E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Sobre o uso do </w:t>
      </w:r>
      <w:r w:rsidRPr="00737006">
        <w:rPr>
          <w:b/>
          <w:bCs/>
          <w:sz w:val="24"/>
          <w:szCs w:val="24"/>
          <w:u w:val="single"/>
          <w:lang w:val="pt-BR"/>
        </w:rPr>
        <w:t>Mockito</w:t>
      </w:r>
      <w:r w:rsidRPr="00737006">
        <w:rPr>
          <w:sz w:val="24"/>
          <w:szCs w:val="24"/>
          <w:lang w:val="pt-BR"/>
        </w:rPr>
        <w:t xml:space="preserve">, com a finalidade de procurar exemplos da sintaxe para os testes, podem ser usados sites de ajuda online, o próprio material da aula com (pdf´s, exemplos de código e labs), assim como o seu próprio código, </w:t>
      </w:r>
      <w:r w:rsidRPr="00737006">
        <w:rPr>
          <w:b/>
          <w:bCs/>
          <w:sz w:val="24"/>
          <w:szCs w:val="24"/>
          <w:lang w:val="pt-BR"/>
        </w:rPr>
        <w:t>mas sem usar código de outros alunos</w:t>
      </w:r>
      <w:r w:rsidRPr="00737006">
        <w:rPr>
          <w:sz w:val="24"/>
          <w:szCs w:val="24"/>
          <w:lang w:val="pt-BR"/>
        </w:rPr>
        <w:t>.</w:t>
      </w:r>
    </w:p>
    <w:p w:rsidR="00BE54E6" w:rsidRPr="00737006" w:rsidRDefault="00BE54E6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Lembre-se de configurar seu build com os jar(s) existentes em </w:t>
      </w:r>
      <w:r w:rsidRPr="002A6CF1">
        <w:rPr>
          <w:b/>
          <w:bCs/>
          <w:sz w:val="24"/>
          <w:szCs w:val="24"/>
          <w:u w:val="single"/>
          <w:lang w:val="pt-BR"/>
        </w:rPr>
        <w:t>bibliotecas.zip</w:t>
      </w:r>
      <w:r>
        <w:rPr>
          <w:sz w:val="24"/>
          <w:szCs w:val="24"/>
          <w:lang w:val="pt-BR"/>
        </w:rPr>
        <w:t>.</w:t>
      </w:r>
    </w:p>
    <w:p w:rsidR="00BE54E6" w:rsidRPr="0073700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Questões com itens diversos, favor identificar claramente pela letra que representa o item, para que seja possível saber precisamente a que item corresponde a resposta dada!</w:t>
      </w:r>
    </w:p>
    <w:p w:rsidR="00BE54E6" w:rsidRPr="00737006" w:rsidRDefault="00BE54E6" w:rsidP="005772FD">
      <w:pPr>
        <w:numPr>
          <w:ilvl w:val="1"/>
          <w:numId w:val="3"/>
        </w:numPr>
        <w:contextualSpacing/>
        <w:jc w:val="both"/>
        <w:rPr>
          <w:b/>
          <w:bCs/>
          <w:color w:val="FF0000"/>
          <w:sz w:val="24"/>
          <w:szCs w:val="24"/>
          <w:lang w:val="pt-BR"/>
        </w:rPr>
      </w:pPr>
      <w:r w:rsidRPr="00737006">
        <w:rPr>
          <w:b/>
          <w:bCs/>
          <w:color w:val="FF0000"/>
          <w:sz w:val="24"/>
          <w:szCs w:val="24"/>
          <w:lang w:val="pt-BR"/>
        </w:rPr>
        <w:t>NO CASO DE NÃO IDENTIFICAÇÃO, A QUESTÃO SERÁ ZERADA,</w:t>
      </w:r>
    </w:p>
    <w:p w:rsidR="00BE54E6" w:rsidRPr="0073700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Se necessário realizar </w:t>
      </w:r>
      <w:r w:rsidRPr="00737006">
        <w:rPr>
          <w:sz w:val="24"/>
          <w:szCs w:val="24"/>
          <w:u w:val="single"/>
          <w:lang w:val="pt-BR"/>
        </w:rPr>
        <w:t>implementação</w:t>
      </w:r>
      <w:r w:rsidRPr="00737006">
        <w:rPr>
          <w:sz w:val="24"/>
          <w:szCs w:val="24"/>
          <w:lang w:val="pt-BR"/>
        </w:rPr>
        <w:t xml:space="preserve">, somente serão aceitos códigos implementados no Eclipse. Essas questões ou itens serão indicados com o rótulo </w:t>
      </w:r>
      <w:r w:rsidRPr="00737006">
        <w:rPr>
          <w:b/>
          <w:bCs/>
          <w:color w:val="FF0000"/>
          <w:sz w:val="24"/>
          <w:szCs w:val="24"/>
          <w:lang w:val="pt-BR"/>
        </w:rPr>
        <w:t>[IMPLEMENTAÇÃO]</w:t>
      </w:r>
      <w:r w:rsidRPr="00737006">
        <w:rPr>
          <w:sz w:val="24"/>
          <w:szCs w:val="24"/>
          <w:lang w:val="pt-BR"/>
        </w:rPr>
        <w:t xml:space="preserve">! Para as outras questões, </w:t>
      </w:r>
      <w:r w:rsidRPr="00737006">
        <w:rPr>
          <w:sz w:val="24"/>
          <w:szCs w:val="24"/>
          <w:u w:val="single"/>
          <w:lang w:val="pt-BR"/>
        </w:rPr>
        <w:t>pode</w:t>
      </w:r>
      <w:r w:rsidRPr="00737006">
        <w:rPr>
          <w:sz w:val="24"/>
          <w:szCs w:val="24"/>
          <w:lang w:val="pt-BR"/>
        </w:rPr>
        <w:t xml:space="preserve"> ser usado o Eclipse, caso for mais confortável, digitando os exemplos, mas não é necessário um código completo, executando. Basta incluir trechos do código no texto da resposta.</w:t>
      </w:r>
    </w:p>
    <w:p w:rsidR="00BE54E6" w:rsidRPr="0073700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Deve ser submetido tanto no TIDIA, como no GITLAB os seguintes entregáveis:</w:t>
      </w:r>
    </w:p>
    <w:p w:rsidR="00BE54E6" w:rsidRPr="00737006" w:rsidRDefault="00BE54E6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bCs/>
          <w:sz w:val="24"/>
          <w:szCs w:val="24"/>
          <w:lang w:val="pt-BR"/>
        </w:rPr>
        <w:t>QUESTÕES DE IMPLEMENTAÇÃO:</w:t>
      </w:r>
      <w:r w:rsidRPr="00737006">
        <w:rPr>
          <w:sz w:val="24"/>
          <w:szCs w:val="24"/>
          <w:lang w:val="pt-BR"/>
        </w:rPr>
        <w:t xml:space="preserve"> Código completo e funcional da questão, bem como todas as bibliotecas devidamente configuradas nos seus respectivos diretórios. O projeto deve SEMPRE ter um “source folder” </w:t>
      </w:r>
      <w:r w:rsidRPr="00737006">
        <w:rPr>
          <w:b/>
          <w:bCs/>
          <w:sz w:val="24"/>
          <w:szCs w:val="24"/>
          <w:u w:val="single"/>
          <w:lang w:val="pt-BR"/>
        </w:rPr>
        <w:t>src</w:t>
      </w:r>
      <w:r w:rsidRPr="00737006">
        <w:rPr>
          <w:sz w:val="24"/>
          <w:szCs w:val="24"/>
          <w:lang w:val="pt-BR"/>
        </w:rPr>
        <w:t xml:space="preserve"> (onde estarão os códigos fontes) e outro </w:t>
      </w:r>
      <w:r w:rsidRPr="00737006">
        <w:rPr>
          <w:b/>
          <w:bCs/>
          <w:sz w:val="24"/>
          <w:szCs w:val="24"/>
          <w:u w:val="single"/>
          <w:lang w:val="pt-BR"/>
        </w:rPr>
        <w:t>test</w:t>
      </w:r>
      <w:r w:rsidRPr="00737006">
        <w:rPr>
          <w:sz w:val="24"/>
          <w:szCs w:val="24"/>
          <w:lang w:val="pt-BR"/>
        </w:rPr>
        <w:t>, onde estarão as classes de testes, caso seja o caso. Cada questão de implementação deve ser um projeto à parte.</w:t>
      </w:r>
    </w:p>
    <w:p w:rsidR="00BE54E6" w:rsidRPr="00737006" w:rsidRDefault="00BE54E6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bCs/>
          <w:sz w:val="24"/>
          <w:szCs w:val="24"/>
          <w:lang w:val="pt-BR"/>
        </w:rPr>
        <w:t xml:space="preserve">DEMAIS QUESTÕES: </w:t>
      </w:r>
      <w:r w:rsidRPr="00737006">
        <w:rPr>
          <w:sz w:val="24"/>
          <w:szCs w:val="24"/>
          <w:lang w:val="pt-BR"/>
        </w:rPr>
        <w:t>Deve haver ser submetido um arquivo PDF com as devidas respostas. Use os números das questões para identificá-las.</w:t>
      </w:r>
    </w:p>
    <w:p w:rsidR="00BE54E6" w:rsidRPr="00737006" w:rsidRDefault="00BE54E6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No caso de diagramas, pode ser usado qualquer editor de diagrama UML, assim como desenhar no papel, tirar a foto, e </w:t>
      </w:r>
      <w:r w:rsidRPr="00737006">
        <w:rPr>
          <w:b/>
          <w:bCs/>
          <w:sz w:val="24"/>
          <w:szCs w:val="24"/>
          <w:lang w:val="pt-BR"/>
        </w:rPr>
        <w:t>incluí-la no pdf dentro da resposta, NÃO como anexo separado</w:t>
      </w:r>
      <w:r w:rsidRPr="00737006">
        <w:rPr>
          <w:sz w:val="24"/>
          <w:szCs w:val="24"/>
          <w:lang w:val="pt-BR"/>
        </w:rPr>
        <w:t xml:space="preserve">. </w:t>
      </w:r>
      <w:r w:rsidRPr="00737006">
        <w:rPr>
          <w:b/>
          <w:bCs/>
          <w:color w:val="FF0000"/>
          <w:sz w:val="24"/>
          <w:szCs w:val="24"/>
          <w:lang w:val="pt-BR"/>
        </w:rPr>
        <w:t xml:space="preserve">Atenção: </w:t>
      </w:r>
      <w:r w:rsidRPr="00737006">
        <w:rPr>
          <w:b/>
          <w:bCs/>
          <w:color w:val="FF0000"/>
          <w:sz w:val="24"/>
          <w:szCs w:val="24"/>
          <w:u w:val="single"/>
          <w:lang w:val="pt-BR"/>
        </w:rPr>
        <w:t>use linhas grossas, garanta que a foto é legivel</w:t>
      </w:r>
      <w:r w:rsidRPr="00737006">
        <w:rPr>
          <w:b/>
          <w:bCs/>
          <w:color w:val="FF0000"/>
          <w:sz w:val="24"/>
          <w:szCs w:val="24"/>
          <w:lang w:val="pt-BR"/>
        </w:rPr>
        <w:t>!!!!</w:t>
      </w:r>
      <w:r w:rsidRPr="00737006">
        <w:rPr>
          <w:color w:val="FF0000"/>
          <w:sz w:val="24"/>
          <w:szCs w:val="24"/>
          <w:lang w:val="pt-BR"/>
        </w:rPr>
        <w:t xml:space="preserve"> </w:t>
      </w:r>
    </w:p>
    <w:p w:rsidR="00BE54E6" w:rsidRDefault="00BE54E6">
      <w:pPr>
        <w:pStyle w:val="Heading2"/>
      </w:pPr>
      <w:r>
        <w:pict>
          <v:rect id="_x0000_i1026" style="width:0;height:1.5pt" o:hralign="center" o:bullet="t" o:hrstd="t" o:hr="t" fillcolor="#a0a0a0" stroked="f"/>
        </w:pict>
      </w:r>
    </w:p>
    <w:p w:rsidR="00BE54E6" w:rsidRPr="00737006" w:rsidRDefault="00BE54E6" w:rsidP="00322D47">
      <w:pPr>
        <w:jc w:val="center"/>
        <w:rPr>
          <w:b/>
          <w:bCs/>
          <w:sz w:val="24"/>
          <w:szCs w:val="24"/>
          <w:lang w:val="pt-BR"/>
        </w:rPr>
      </w:pPr>
      <w:r w:rsidRPr="00737006">
        <w:rPr>
          <w:b/>
          <w:bCs/>
          <w:sz w:val="24"/>
          <w:szCs w:val="24"/>
          <w:lang w:val="pt-BR"/>
        </w:rPr>
        <w:t>PARTE II - CONCEITUAL</w:t>
      </w:r>
    </w:p>
    <w:p w:rsidR="00BE54E6" w:rsidRPr="007813A6" w:rsidRDefault="00BE54E6" w:rsidP="00322D47">
      <w:pPr>
        <w:pStyle w:val="Heading2"/>
        <w:jc w:val="both"/>
        <w:rPr>
          <w:lang w:val="pt-BR"/>
        </w:rPr>
      </w:pPr>
      <w:r>
        <w:rPr>
          <w:lang w:val="pt-BR"/>
        </w:rPr>
        <w:t xml:space="preserve">QUESTÃO 1 - </w:t>
      </w:r>
      <w:r w:rsidRPr="007813A6">
        <w:rPr>
          <w:lang w:val="pt-BR"/>
        </w:rPr>
        <w:t>Demeter não é só procur</w:t>
      </w:r>
      <w:r>
        <w:rPr>
          <w:lang w:val="pt-BR"/>
        </w:rPr>
        <w:t>a</w:t>
      </w:r>
      <w:r w:rsidRPr="007813A6">
        <w:rPr>
          <w:lang w:val="pt-BR"/>
        </w:rPr>
        <w:t>r por vários ‘.’ na mesma linha</w:t>
      </w:r>
      <w:r>
        <w:rPr>
          <w:lang w:val="pt-BR"/>
        </w:rPr>
        <w:t>.</w:t>
      </w:r>
    </w:p>
    <w:p w:rsidR="00BE54E6" w:rsidRPr="00322D47" w:rsidRDefault="00BE54E6" w:rsidP="00322D47">
      <w:pPr>
        <w:rPr>
          <w:rFonts w:ascii="PT Mono" w:hAnsi="PT Mono" w:cs="PT Mono"/>
          <w:i/>
          <w:iCs/>
        </w:rPr>
      </w:pPr>
      <w:r w:rsidRPr="00322D47">
        <w:rPr>
          <w:i/>
          <w:iCs/>
        </w:rPr>
        <w:t>[livro The Pragmatic Programmer cap 5]</w:t>
      </w:r>
    </w:p>
    <w:p w:rsidR="00BE54E6" w:rsidRDefault="00BE54E6" w:rsidP="00322D47">
      <w:pPr>
        <w:rPr>
          <w:rFonts w:ascii="Trebuchet MS" w:hAnsi="Trebuchet MS" w:cs="Trebuchet MS"/>
          <w:sz w:val="16"/>
          <w:szCs w:val="16"/>
        </w:rPr>
      </w:pPr>
      <w:r>
        <w:rPr>
          <w:rFonts w:ascii="Trebuchet MS" w:hAnsi="Trebuchet MS" w:cs="Trebuchet MS"/>
          <w:sz w:val="16"/>
          <w:szCs w:val="16"/>
        </w:rPr>
        <w:t>publc void ClasseQualquer::processTransaction(BankAccount acct, int value) {</w:t>
      </w:r>
      <w:r>
        <w:rPr>
          <w:rFonts w:ascii="Trebuchet MS" w:hAnsi="Trebuchet MS" w:cs="Trebuchet MS"/>
          <w:sz w:val="16"/>
          <w:szCs w:val="16"/>
        </w:rPr>
        <w:br/>
        <w:t>    Person who; // who eh um ponteiro</w:t>
      </w:r>
      <w:r>
        <w:rPr>
          <w:rFonts w:ascii="Trebuchet MS" w:hAnsi="Trebuchet MS" w:cs="Trebuchet MS"/>
          <w:sz w:val="16"/>
          <w:szCs w:val="16"/>
        </w:rPr>
        <w:br/>
        <w:t>    Money amt = new Money(); // Money eh variavel local</w:t>
      </w:r>
      <w:r>
        <w:rPr>
          <w:rFonts w:ascii="Trebuchet MS" w:hAnsi="Trebuchet MS" w:cs="Trebuchet MS"/>
          <w:sz w:val="16"/>
          <w:szCs w:val="16"/>
        </w:rPr>
        <w:br/>
        <w:t>    amt.setValue(value);</w:t>
      </w:r>
      <w:r>
        <w:rPr>
          <w:rFonts w:ascii="Trebuchet MS" w:hAnsi="Trebuchet MS" w:cs="Trebuchet MS"/>
          <w:sz w:val="16"/>
          <w:szCs w:val="16"/>
        </w:rPr>
        <w:br/>
        <w:t>    acct.setBalance(amt);</w:t>
      </w:r>
      <w:r>
        <w:rPr>
          <w:rFonts w:ascii="Trebuchet MS" w:hAnsi="Trebuchet MS" w:cs="Trebuchet MS"/>
          <w:sz w:val="16"/>
          <w:szCs w:val="16"/>
        </w:rPr>
        <w:br/>
        <w:t>    who = acct.getOwner();</w:t>
      </w:r>
      <w:r>
        <w:rPr>
          <w:rFonts w:ascii="Trebuchet MS" w:hAnsi="Trebuchet MS" w:cs="Trebuchet MS"/>
          <w:sz w:val="16"/>
          <w:szCs w:val="16"/>
        </w:rPr>
        <w:br/>
        <w:t>    // saves log of all transactions</w:t>
      </w:r>
      <w:r>
        <w:rPr>
          <w:rFonts w:ascii="Trebuchet MS" w:hAnsi="Trebuchet MS" w:cs="Trebuchet MS"/>
          <w:sz w:val="16"/>
          <w:szCs w:val="16"/>
        </w:rPr>
        <w:br/>
        <w:t>    logService(who.name(), SET_BALANCE);</w:t>
      </w:r>
      <w:r>
        <w:rPr>
          <w:rFonts w:ascii="Trebuchet MS" w:hAnsi="Trebuchet MS" w:cs="Trebuchet MS"/>
          <w:sz w:val="16"/>
          <w:szCs w:val="16"/>
        </w:rPr>
        <w:br/>
        <w:t>}</w:t>
      </w:r>
    </w:p>
    <w:p w:rsidR="00BE54E6" w:rsidRDefault="00BE54E6" w:rsidP="00322D47">
      <w:pPr>
        <w:rPr>
          <w:rFonts w:ascii="Trebuchet MS" w:hAnsi="Trebuchet MS" w:cs="Trebuchet MS"/>
          <w:sz w:val="16"/>
          <w:szCs w:val="16"/>
        </w:rPr>
      </w:pPr>
    </w:p>
    <w:p w:rsidR="00BE54E6" w:rsidRDefault="00BE54E6" w:rsidP="00322D4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 código acima contém uma violação da Lei de Demeter. Encontre-a, e explique porque é uma violação [0.5].</w:t>
      </w:r>
    </w:p>
    <w:p w:rsidR="00BE54E6" w:rsidRPr="005F0842" w:rsidRDefault="00BE54E6" w:rsidP="00692DF1">
      <w:pPr>
        <w:pStyle w:val="ListParagraph"/>
        <w:spacing w:line="360" w:lineRule="auto"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5F0842">
        <w:rPr>
          <w:color w:val="3366FF"/>
          <w:lang w:val="pt-BR"/>
        </w:rPr>
        <w:t>Resposta: A violação da Lei de Demeter está nas linhas:</w:t>
      </w:r>
    </w:p>
    <w:p w:rsidR="00BE54E6" w:rsidRPr="00D4336D" w:rsidRDefault="00BE54E6" w:rsidP="00D4336D">
      <w:pPr>
        <w:pStyle w:val="ListParagraph"/>
        <w:spacing w:line="360" w:lineRule="auto"/>
        <w:ind w:left="2160"/>
        <w:jc w:val="both"/>
        <w:rPr>
          <w:rFonts w:ascii="Trebuchet MS" w:hAnsi="Trebuchet MS" w:cs="Trebuchet MS"/>
          <w:color w:val="3366FF"/>
          <w:sz w:val="16"/>
          <w:szCs w:val="16"/>
          <w:lang w:val="pt-BR"/>
        </w:rPr>
      </w:pPr>
      <w:r>
        <w:rPr>
          <w:rFonts w:ascii="Trebuchet MS" w:hAnsi="Trebuchet MS" w:cs="Trebuchet MS"/>
          <w:color w:val="3366FF"/>
          <w:sz w:val="16"/>
          <w:szCs w:val="16"/>
          <w:lang w:val="pt-BR"/>
        </w:rPr>
        <w:t xml:space="preserve"> </w:t>
      </w:r>
      <w:r w:rsidRPr="00D4336D">
        <w:rPr>
          <w:rFonts w:ascii="Trebuchet MS" w:hAnsi="Trebuchet MS" w:cs="Trebuchet MS"/>
          <w:color w:val="3366FF"/>
          <w:sz w:val="16"/>
          <w:szCs w:val="16"/>
          <w:lang w:val="pt-BR"/>
        </w:rPr>
        <w:t>who = acct.getOwner();</w:t>
      </w:r>
    </w:p>
    <w:p w:rsidR="00BE54E6" w:rsidRPr="00D4336D" w:rsidRDefault="00BE54E6" w:rsidP="00D4336D">
      <w:pPr>
        <w:pStyle w:val="ListParagraph"/>
        <w:spacing w:line="360" w:lineRule="auto"/>
        <w:ind w:left="2160"/>
        <w:jc w:val="both"/>
        <w:rPr>
          <w:rFonts w:ascii="Trebuchet MS" w:hAnsi="Trebuchet MS" w:cs="Trebuchet MS"/>
          <w:color w:val="3366FF"/>
          <w:sz w:val="16"/>
          <w:szCs w:val="16"/>
          <w:lang w:val="en-US"/>
        </w:rPr>
      </w:pPr>
      <w:r w:rsidRPr="00D4336D">
        <w:rPr>
          <w:rFonts w:ascii="Trebuchet MS" w:hAnsi="Trebuchet MS" w:cs="Trebuchet MS"/>
          <w:color w:val="3366FF"/>
          <w:sz w:val="16"/>
          <w:szCs w:val="16"/>
          <w:lang w:val="en-US"/>
        </w:rPr>
        <w:t>logService(who.name(), SET_BALANCE);</w:t>
      </w:r>
    </w:p>
    <w:p w:rsidR="00BE54E6" w:rsidRDefault="00BE54E6" w:rsidP="00692DF1">
      <w:pPr>
        <w:pStyle w:val="ListParagraph"/>
        <w:spacing w:line="360" w:lineRule="auto"/>
        <w:jc w:val="both"/>
        <w:rPr>
          <w:color w:val="3366FF"/>
          <w:lang w:val="pt-BR"/>
        </w:rPr>
      </w:pPr>
      <w:r w:rsidRPr="00D4336D">
        <w:rPr>
          <w:rFonts w:ascii="Trebuchet MS" w:hAnsi="Trebuchet MS" w:cs="Trebuchet MS"/>
          <w:color w:val="3366FF"/>
          <w:lang w:val="en-US"/>
        </w:rPr>
        <w:tab/>
      </w:r>
      <w:r w:rsidRPr="005F0842">
        <w:rPr>
          <w:color w:val="3366FF"/>
          <w:lang w:val="pt-BR"/>
        </w:rPr>
        <w:t xml:space="preserve">Pois </w:t>
      </w:r>
      <w:r>
        <w:rPr>
          <w:color w:val="3366FF"/>
          <w:lang w:val="pt-BR"/>
        </w:rPr>
        <w:t>o método tem como argumento a classe BankAccount, que depende de uma classe Person, que tem o método name(). Portanto, o nosso método tem conhecimento de métodos de classes intermediárias que não são necessários</w:t>
      </w:r>
      <w:r w:rsidRPr="005F0842">
        <w:rPr>
          <w:color w:val="3366FF"/>
          <w:lang w:val="pt-BR"/>
        </w:rPr>
        <w:t>.</w:t>
      </w:r>
    </w:p>
    <w:p w:rsidR="00BE54E6" w:rsidRPr="005F0842" w:rsidRDefault="00BE54E6" w:rsidP="00692DF1">
      <w:pPr>
        <w:pStyle w:val="ListParagraph"/>
        <w:spacing w:line="360" w:lineRule="auto"/>
        <w:jc w:val="both"/>
        <w:rPr>
          <w:color w:val="3366FF"/>
          <w:lang w:val="pt-BR"/>
        </w:rPr>
      </w:pPr>
      <w:r>
        <w:rPr>
          <w:color w:val="3366FF"/>
          <w:lang w:val="pt-BR"/>
        </w:rPr>
        <w:tab/>
      </w:r>
      <w:r w:rsidRPr="005F0842">
        <w:rPr>
          <w:color w:val="3366FF"/>
          <w:lang w:val="pt-BR"/>
        </w:rPr>
        <w:t>A violação da lei está escondida pela quebra de linhas, e o código poderia ser escrito como: "</w:t>
      </w:r>
      <w:r>
        <w:rPr>
          <w:color w:val="3366FF"/>
          <w:lang w:val="pt-BR"/>
        </w:rPr>
        <w:t>logService(acct.getOwner().name())</w:t>
      </w:r>
      <w:r w:rsidRPr="005F0842">
        <w:rPr>
          <w:color w:val="3366FF"/>
          <w:lang w:val="pt-BR"/>
        </w:rPr>
        <w:t>", que deixa mais claro como o código tem métodos que chamam métodos de outras classes</w:t>
      </w:r>
      <w:r>
        <w:rPr>
          <w:color w:val="3366FF"/>
          <w:lang w:val="pt-BR"/>
        </w:rPr>
        <w:t>, violando a Lei de Demeter</w:t>
      </w:r>
      <w:r w:rsidRPr="005F0842">
        <w:rPr>
          <w:color w:val="3366FF"/>
          <w:lang w:val="pt-BR"/>
        </w:rPr>
        <w:t>.</w:t>
      </w:r>
    </w:p>
    <w:p w:rsidR="00BE54E6" w:rsidRDefault="00BE54E6" w:rsidP="00322D4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Corrija o código acima</w:t>
      </w:r>
      <w:r>
        <w:rPr>
          <w:lang w:val="pt-BR"/>
        </w:rPr>
        <w:t xml:space="preserve"> </w:t>
      </w:r>
      <w:r w:rsidRPr="00322D47">
        <w:rPr>
          <w:lang w:val="pt-BR"/>
        </w:rPr>
        <w:t>(não precisa do c</w:t>
      </w:r>
      <w:r>
        <w:rPr>
          <w:lang w:val="pt-BR"/>
        </w:rPr>
        <w:t>ó</w:t>
      </w:r>
      <w:r w:rsidRPr="00322D47">
        <w:rPr>
          <w:lang w:val="pt-BR"/>
        </w:rPr>
        <w:t>digo completo)</w:t>
      </w:r>
      <w:r>
        <w:rPr>
          <w:lang w:val="pt-BR"/>
        </w:rPr>
        <w:t xml:space="preserve"> [0.5].</w:t>
      </w:r>
    </w:p>
    <w:p w:rsidR="00BE54E6" w:rsidRDefault="00BE54E6" w:rsidP="00322D47">
      <w:pPr>
        <w:pStyle w:val="ListParagraph"/>
        <w:numPr>
          <w:ilvl w:val="1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Obs</w:t>
      </w:r>
      <w:r>
        <w:rPr>
          <w:lang w:val="pt-BR"/>
        </w:rPr>
        <w:t>.</w:t>
      </w:r>
      <w:r w:rsidRPr="00322D47">
        <w:rPr>
          <w:lang w:val="pt-BR"/>
        </w:rPr>
        <w:t>: Não precisa mudar outras classes explicitamente, apenas indique o que precisaria ser mudado. Por exemplo: “a classe Money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r w:rsidRPr="00322D47">
        <w:rPr>
          <w:i/>
          <w:iCs/>
          <w:lang w:val="pt-BR"/>
        </w:rPr>
        <w:t>getMoneys()</w:t>
      </w:r>
      <w:r w:rsidRPr="00322D47">
        <w:rPr>
          <w:lang w:val="pt-BR"/>
        </w:rPr>
        <w:t xml:space="preserve">”, sem precisar implementar </w:t>
      </w:r>
      <w:r w:rsidRPr="00322D47">
        <w:rPr>
          <w:i/>
          <w:iCs/>
          <w:lang w:val="pt-BR"/>
        </w:rPr>
        <w:t>getMoneys()</w:t>
      </w:r>
      <w:r w:rsidRPr="00322D47">
        <w:rPr>
          <w:lang w:val="pt-BR"/>
        </w:rPr>
        <w:t>.</w:t>
      </w:r>
      <w:r>
        <w:rPr>
          <w:lang w:val="pt-BR"/>
        </w:rPr>
        <w:t xml:space="preserve"> </w:t>
      </w:r>
    </w:p>
    <w:p w:rsidR="00BE54E6" w:rsidRDefault="00BE54E6" w:rsidP="005F0842">
      <w:pPr>
        <w:pStyle w:val="ListParagraph"/>
        <w:spacing w:line="360" w:lineRule="auto"/>
        <w:jc w:val="both"/>
        <w:rPr>
          <w:lang w:val="pt-BR"/>
        </w:rPr>
      </w:pPr>
    </w:p>
    <w:p w:rsidR="00BE54E6" w:rsidRPr="00D4336D" w:rsidRDefault="00BE54E6" w:rsidP="005F0842">
      <w:pPr>
        <w:pStyle w:val="ListParagraph"/>
        <w:spacing w:line="360" w:lineRule="auto"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D4336D">
        <w:rPr>
          <w:color w:val="3366FF"/>
          <w:lang w:val="pt-BR"/>
        </w:rPr>
        <w:t>Resposta: O código correto, que não viola a Lei de Demter seria:</w:t>
      </w:r>
    </w:p>
    <w:p w:rsidR="00BE54E6" w:rsidRPr="00D4336D" w:rsidRDefault="00BE54E6" w:rsidP="005F0842">
      <w:pPr>
        <w:ind w:left="2160"/>
        <w:rPr>
          <w:rFonts w:ascii="Trebuchet MS" w:hAnsi="Trebuchet MS" w:cs="Trebuchet MS"/>
          <w:color w:val="3366FF"/>
          <w:sz w:val="16"/>
          <w:szCs w:val="16"/>
        </w:rPr>
      </w:pPr>
      <w:r w:rsidRPr="00D4336D">
        <w:rPr>
          <w:rFonts w:ascii="Trebuchet MS" w:hAnsi="Trebuchet MS" w:cs="Trebuchet MS"/>
          <w:color w:val="3366FF"/>
          <w:sz w:val="16"/>
          <w:szCs w:val="16"/>
        </w:rPr>
        <w:t xml:space="preserve">publc void ClasseQualquer::processTransaction(BankAccount acct, int value) { </w:t>
      </w:r>
    </w:p>
    <w:p w:rsidR="00BE54E6" w:rsidRPr="00D4336D" w:rsidRDefault="00BE54E6" w:rsidP="005F0842">
      <w:pPr>
        <w:ind w:left="2160"/>
        <w:rPr>
          <w:rFonts w:ascii="Trebuchet MS" w:hAnsi="Trebuchet MS" w:cs="Trebuchet MS"/>
          <w:color w:val="3366FF"/>
          <w:sz w:val="16"/>
          <w:szCs w:val="16"/>
        </w:rPr>
      </w:pPr>
      <w:r w:rsidRPr="00D4336D">
        <w:rPr>
          <w:rFonts w:ascii="Trebuchet MS" w:hAnsi="Trebuchet MS" w:cs="Trebuchet MS"/>
          <w:color w:val="3366FF"/>
          <w:sz w:val="16"/>
          <w:szCs w:val="16"/>
        </w:rPr>
        <w:t xml:space="preserve">    Money amt = new Money();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br/>
        <w:t>    amt.setValue(value);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br/>
        <w:t xml:space="preserve">    acct.setBalance(amt); 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br/>
        <w:t>    // saves log of all transactions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br/>
        <w:t>    logService(acct.</w:t>
      </w:r>
      <w:r>
        <w:rPr>
          <w:rFonts w:ascii="Trebuchet MS" w:hAnsi="Trebuchet MS" w:cs="Trebuchet MS"/>
          <w:color w:val="3366FF"/>
          <w:sz w:val="16"/>
          <w:szCs w:val="16"/>
        </w:rPr>
        <w:t>getO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t>wnerName(), SET_BALANCE);</w:t>
      </w:r>
      <w:r w:rsidRPr="00D4336D">
        <w:rPr>
          <w:rFonts w:ascii="Trebuchet MS" w:hAnsi="Trebuchet MS" w:cs="Trebuchet MS"/>
          <w:color w:val="3366FF"/>
          <w:sz w:val="16"/>
          <w:szCs w:val="16"/>
        </w:rPr>
        <w:br/>
        <w:t>}</w:t>
      </w:r>
    </w:p>
    <w:p w:rsidR="00BE54E6" w:rsidRPr="00D4336D" w:rsidRDefault="00BE54E6" w:rsidP="005F0842">
      <w:pPr>
        <w:pStyle w:val="ListParagraph"/>
        <w:spacing w:line="360" w:lineRule="auto"/>
        <w:jc w:val="both"/>
        <w:rPr>
          <w:color w:val="3366FF"/>
          <w:lang w:val="pt-BR"/>
        </w:rPr>
      </w:pPr>
      <w:r w:rsidRPr="00D4336D">
        <w:rPr>
          <w:color w:val="3366FF"/>
        </w:rPr>
        <w:tab/>
      </w:r>
      <w:r w:rsidRPr="00D4336D">
        <w:rPr>
          <w:color w:val="3366FF"/>
          <w:lang w:val="pt-BR"/>
        </w:rPr>
        <w:t xml:space="preserve">E, para o código funcionar como esperado, a classe BankAccount deve ser </w:t>
      </w:r>
      <w:r>
        <w:rPr>
          <w:color w:val="3366FF"/>
          <w:lang w:val="pt-BR"/>
        </w:rPr>
        <w:t>ter o  método getOwnerName(), que retorna a String do nome do dono da conta bancária.</w:t>
      </w:r>
    </w:p>
    <w:p w:rsidR="00BE54E6" w:rsidRPr="00D4336D" w:rsidRDefault="00BE54E6" w:rsidP="005F0842">
      <w:pPr>
        <w:pStyle w:val="ListParagraph"/>
        <w:spacing w:line="360" w:lineRule="auto"/>
        <w:jc w:val="both"/>
        <w:rPr>
          <w:lang w:val="pt-BR"/>
        </w:rPr>
      </w:pPr>
    </w:p>
    <w:p w:rsidR="00BE54E6" w:rsidRDefault="00BE54E6" w:rsidP="00322D4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Depois da correção, indique qual dependência entre quais classes f</w:t>
      </w:r>
      <w:r>
        <w:rPr>
          <w:lang w:val="pt-BR"/>
        </w:rPr>
        <w:t xml:space="preserve">oi eliminada pela sua correção </w:t>
      </w:r>
      <w:r w:rsidRPr="00322D47">
        <w:rPr>
          <w:lang w:val="pt-BR"/>
        </w:rPr>
        <w:t>e explique porque melhorou a manutenibilidade, fornecendo um exemplo de mudança em uma das entidades do projeto que não implicaria mais em mudança no código acima</w:t>
      </w:r>
      <w:r>
        <w:rPr>
          <w:lang w:val="pt-BR"/>
        </w:rPr>
        <w:t xml:space="preserve"> [0.5]</w:t>
      </w:r>
      <w:r w:rsidRPr="00322D47">
        <w:rPr>
          <w:lang w:val="pt-BR"/>
        </w:rPr>
        <w:t>.</w:t>
      </w:r>
    </w:p>
    <w:p w:rsidR="00BE54E6" w:rsidRPr="008F55E7" w:rsidRDefault="00BE54E6" w:rsidP="008F55E7">
      <w:pPr>
        <w:pStyle w:val="ListParagraph"/>
        <w:spacing w:line="360" w:lineRule="auto"/>
        <w:jc w:val="both"/>
        <w:rPr>
          <w:color w:val="3366FF"/>
          <w:lang w:val="pt-BR"/>
        </w:rPr>
      </w:pPr>
    </w:p>
    <w:p w:rsidR="00BE54E6" w:rsidRDefault="00BE54E6" w:rsidP="008F55E7">
      <w:pPr>
        <w:pStyle w:val="ListParagraph"/>
        <w:spacing w:line="360" w:lineRule="auto"/>
        <w:jc w:val="both"/>
        <w:rPr>
          <w:color w:val="3366FF"/>
          <w:lang w:val="pt-BR"/>
        </w:rPr>
      </w:pPr>
      <w:r w:rsidRPr="008F55E7">
        <w:rPr>
          <w:color w:val="3366FF"/>
          <w:lang w:val="pt-BR"/>
        </w:rPr>
        <w:tab/>
        <w:t>Resposta: Agora a classe em questão não depende mais da classe Person, nem de conhecimentos de seus métodos. Assim, caso a classe Person tivesse que mudar seus métodos para firstName() e lastName() ao invés do método name(), nossa classe não teria que ser mudada, uma vez que a classe BankAccount retornaria o nome que corretamente deve ser escrito no log.</w:t>
      </w:r>
    </w:p>
    <w:p w:rsidR="00BE54E6" w:rsidRPr="008F55E7" w:rsidRDefault="00BE54E6" w:rsidP="008F55E7">
      <w:pPr>
        <w:pStyle w:val="ListParagraph"/>
        <w:spacing w:line="360" w:lineRule="auto"/>
        <w:jc w:val="both"/>
        <w:rPr>
          <w:color w:val="3366FF"/>
          <w:lang w:val="pt-BR"/>
        </w:rPr>
      </w:pPr>
    </w:p>
    <w:p w:rsidR="00BE54E6" w:rsidRDefault="00BE54E6" w:rsidP="00322D4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t-BR"/>
        </w:rPr>
      </w:pPr>
      <w:r>
        <w:rPr>
          <w:lang w:val="pt-BR"/>
        </w:rPr>
        <w:t>E</w:t>
      </w:r>
      <w:r w:rsidRPr="00322D47">
        <w:rPr>
          <w:lang w:val="pt-BR"/>
        </w:rPr>
        <w:t>xplique a melhoria realizada acima em relação a pelo menos um dos princípios SOLID ou GRASP</w:t>
      </w:r>
      <w:r>
        <w:rPr>
          <w:lang w:val="pt-BR"/>
        </w:rPr>
        <w:t xml:space="preserve"> [0.5]</w:t>
      </w:r>
      <w:r w:rsidRPr="00322D47">
        <w:rPr>
          <w:lang w:val="pt-BR"/>
        </w:rPr>
        <w:t xml:space="preserve">.  </w:t>
      </w:r>
    </w:p>
    <w:p w:rsidR="00BE54E6" w:rsidRDefault="00BE54E6" w:rsidP="008F55E7">
      <w:pPr>
        <w:pStyle w:val="ListParagraph"/>
        <w:spacing w:line="360" w:lineRule="auto"/>
        <w:jc w:val="both"/>
        <w:rPr>
          <w:lang w:val="pt-BR"/>
        </w:rPr>
      </w:pPr>
    </w:p>
    <w:p w:rsidR="00BE54E6" w:rsidRPr="00322D47" w:rsidRDefault="00BE54E6" w:rsidP="008F55E7">
      <w:pPr>
        <w:pStyle w:val="ListParagraph"/>
        <w:spacing w:line="360" w:lineRule="auto"/>
        <w:jc w:val="both"/>
        <w:rPr>
          <w:lang w:val="pt-BR"/>
        </w:rPr>
      </w:pPr>
      <w:r>
        <w:rPr>
          <w:lang w:val="pt-BR"/>
        </w:rPr>
        <w:tab/>
        <w:t>Resposta: A modificação acima representa uma melhoria em relação ao Low Coupling do GRASP, uma vez que agora a classe que contém o método modificado não depende  mais da classe Person, diminuindo o acoplamento das classe no código.</w:t>
      </w:r>
    </w:p>
    <w:p w:rsidR="00BE54E6" w:rsidRPr="007813A6" w:rsidRDefault="00BE54E6" w:rsidP="00322D47">
      <w:pPr>
        <w:rPr>
          <w:lang w:val="pt-BR"/>
        </w:rPr>
      </w:pPr>
    </w:p>
    <w:p w:rsidR="00BE54E6" w:rsidRPr="008C56AA" w:rsidRDefault="00BE54E6">
      <w:pPr>
        <w:rPr>
          <w:color w:val="FF0000"/>
          <w:lang w:val="pt-BR"/>
        </w:rPr>
      </w:pPr>
      <w:r w:rsidRPr="008C56AA">
        <w:rPr>
          <w:color w:val="FF0000"/>
          <w:lang w:val="pt-BR"/>
        </w:rPr>
        <w:br w:type="page"/>
      </w:r>
    </w:p>
    <w:p w:rsidR="00BE54E6" w:rsidRPr="007813A6" w:rsidRDefault="00BE54E6" w:rsidP="00B56744">
      <w:pPr>
        <w:pStyle w:val="Heading2"/>
        <w:rPr>
          <w:lang w:val="pt-BR"/>
        </w:rPr>
      </w:pPr>
      <w:bookmarkStart w:id="2" w:name="_5ek9h3epw9zk" w:colFirst="0" w:colLast="0"/>
      <w:bookmarkEnd w:id="2"/>
      <w:r w:rsidRPr="00C97F04">
        <w:rPr>
          <w:lang w:val="pt-BR"/>
        </w:rPr>
        <w:t xml:space="preserve">QUESTÃO 2 - </w:t>
      </w:r>
      <w:r>
        <w:rPr>
          <w:lang w:val="pt-BR"/>
        </w:rPr>
        <w:t>TDD</w:t>
      </w:r>
    </w:p>
    <w:p w:rsidR="00BE54E6" w:rsidRDefault="00BE54E6" w:rsidP="00B56744">
      <w:pPr>
        <w:rPr>
          <w:lang w:val="pt-BR"/>
        </w:rPr>
      </w:pPr>
      <w:r>
        <w:rPr>
          <w:lang w:val="pt-BR"/>
        </w:rPr>
        <w:t>Dada as questões abaixo, marque a opção correta:</w:t>
      </w:r>
    </w:p>
    <w:p w:rsidR="00BE54E6" w:rsidRDefault="00BE54E6" w:rsidP="00B56744">
      <w:pPr>
        <w:rPr>
          <w:lang w:val="pt-BR"/>
        </w:rPr>
      </w:pPr>
    </w:p>
    <w:p w:rsidR="00BE54E6" w:rsidRDefault="00BE54E6" w:rsidP="00B56744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B56744">
        <w:rPr>
          <w:lang w:val="pt-BR"/>
        </w:rPr>
        <w:t>Ha um conjunto de requisitos e casos de teste a serem implementados em um projeto TDD. Durante o ciclo do TDD, percebemos que ha um caso limite ou exce</w:t>
      </w:r>
      <w:r>
        <w:rPr>
          <w:lang w:val="pt-BR"/>
        </w:rPr>
        <w:t>çã</w:t>
      </w:r>
      <w:r w:rsidRPr="00B56744">
        <w:rPr>
          <w:lang w:val="pt-BR"/>
        </w:rPr>
        <w:t>o simples de implementar, que n</w:t>
      </w:r>
      <w:r>
        <w:rPr>
          <w:lang w:val="pt-BR"/>
        </w:rPr>
        <w:t>ã</w:t>
      </w:r>
      <w:r w:rsidRPr="00B56744">
        <w:rPr>
          <w:lang w:val="pt-BR"/>
        </w:rPr>
        <w:t xml:space="preserve">o foi previsto, e </w:t>
      </w:r>
      <w:r>
        <w:rPr>
          <w:lang w:val="pt-BR"/>
        </w:rPr>
        <w:t xml:space="preserve">é </w:t>
      </w:r>
      <w:r w:rsidRPr="00B56744">
        <w:rPr>
          <w:lang w:val="pt-BR"/>
        </w:rPr>
        <w:t>importante e necess</w:t>
      </w:r>
      <w:r>
        <w:rPr>
          <w:lang w:val="pt-BR"/>
        </w:rPr>
        <w:t>á</w:t>
      </w:r>
      <w:r w:rsidRPr="00B56744">
        <w:rPr>
          <w:lang w:val="pt-BR"/>
        </w:rPr>
        <w:t>rio para que tudo funcione. O que fazemos?</w:t>
      </w:r>
      <w:r>
        <w:rPr>
          <w:lang w:val="pt-BR"/>
        </w:rPr>
        <w:t xml:space="preserve"> (0.5)</w:t>
      </w:r>
    </w:p>
    <w:p w:rsidR="00BE54E6" w:rsidRPr="00B56744" w:rsidRDefault="00BE54E6" w:rsidP="00B56744">
      <w:pPr>
        <w:pStyle w:val="ListParagraph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N</w:t>
      </w:r>
      <w:r>
        <w:rPr>
          <w:lang w:val="pt-BR"/>
        </w:rPr>
        <w:t>ã</w:t>
      </w:r>
      <w:r w:rsidRPr="00B56744">
        <w:rPr>
          <w:lang w:val="pt-BR"/>
        </w:rPr>
        <w:t>o podemos adicionar funcionalidades, me</w:t>
      </w:r>
      <w:r>
        <w:rPr>
          <w:lang w:val="pt-BR"/>
        </w:rPr>
        <w:t>smo que pequenas. Precisamos re</w:t>
      </w:r>
      <w:r w:rsidRPr="00B56744">
        <w:rPr>
          <w:lang w:val="pt-BR"/>
        </w:rPr>
        <w:t>combinar as funcionalidades e casos previstos com o chefe ou o resto do grupo.</w:t>
      </w:r>
    </w:p>
    <w:p w:rsidR="00BE54E6" w:rsidRPr="00142BC0" w:rsidRDefault="00BE54E6" w:rsidP="00B56744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142BC0">
        <w:rPr>
          <w:color w:val="00FF00"/>
          <w:lang w:val="pt-BR"/>
        </w:rPr>
        <w:t>Adicionamos mais um caso de teste na lista "to do", e o TDD continua normalmente. Esse novo teste será implementado como qualquer outro durante a fase RED do TDD.</w:t>
      </w:r>
      <w:r w:rsidRPr="00142BC0">
        <w:rPr>
          <w:color w:val="00FF00"/>
          <w:lang w:val="pt-BR"/>
        </w:rPr>
        <w:tab/>
      </w:r>
    </w:p>
    <w:p w:rsidR="00BE54E6" w:rsidRPr="00B56744" w:rsidRDefault="00BE54E6" w:rsidP="00B56744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N</w:t>
      </w:r>
      <w:r w:rsidRPr="00B56744">
        <w:rPr>
          <w:lang w:val="pt-BR"/>
        </w:rPr>
        <w:t>ecessariamente precisamos incluir esse caso nos testes j</w:t>
      </w:r>
      <w:r>
        <w:rPr>
          <w:lang w:val="pt-BR"/>
        </w:rPr>
        <w:t>á</w:t>
      </w:r>
      <w:r w:rsidRPr="00B56744">
        <w:rPr>
          <w:lang w:val="pt-BR"/>
        </w:rPr>
        <w:t xml:space="preserve"> existentes, atrav</w:t>
      </w:r>
      <w:r>
        <w:rPr>
          <w:lang w:val="pt-BR"/>
        </w:rPr>
        <w:t>é</w:t>
      </w:r>
      <w:r w:rsidRPr="00B56744">
        <w:rPr>
          <w:lang w:val="pt-BR"/>
        </w:rPr>
        <w:t>s de asserts extra.</w:t>
      </w:r>
      <w:r w:rsidRPr="00B56744">
        <w:rPr>
          <w:lang w:val="pt-BR"/>
        </w:rPr>
        <w:tab/>
      </w:r>
    </w:p>
    <w:p w:rsidR="00BE54E6" w:rsidRDefault="00BE54E6" w:rsidP="00B56744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</w:t>
      </w:r>
      <w:r w:rsidRPr="00B56744">
        <w:rPr>
          <w:lang w:val="pt-BR"/>
        </w:rPr>
        <w:t>mplementamos esse novo caso na fase BLUE do TDD, ou seja, considerando-o como uma refatora</w:t>
      </w:r>
      <w:r>
        <w:rPr>
          <w:lang w:val="pt-BR"/>
        </w:rPr>
        <w:t>çã</w:t>
      </w:r>
      <w:r w:rsidRPr="00B56744">
        <w:rPr>
          <w:lang w:val="pt-BR"/>
        </w:rPr>
        <w:t>o, pois n</w:t>
      </w:r>
      <w:r>
        <w:rPr>
          <w:lang w:val="pt-BR"/>
        </w:rPr>
        <w:t>ã</w:t>
      </w:r>
      <w:r w:rsidRPr="00B56744">
        <w:rPr>
          <w:lang w:val="pt-BR"/>
        </w:rPr>
        <w:t>o existe teste para ele.</w:t>
      </w:r>
    </w:p>
    <w:p w:rsidR="00BE54E6" w:rsidRDefault="00BE54E6" w:rsidP="00142BC0">
      <w:pPr>
        <w:pStyle w:val="ListParagraph"/>
        <w:jc w:val="both"/>
        <w:rPr>
          <w:lang w:val="pt-BR"/>
        </w:rPr>
      </w:pPr>
    </w:p>
    <w:p w:rsidR="00BE54E6" w:rsidRPr="004A220B" w:rsidRDefault="00BE54E6" w:rsidP="00142BC0">
      <w:pPr>
        <w:pStyle w:val="ListParagraph"/>
        <w:jc w:val="both"/>
        <w:rPr>
          <w:color w:val="3366FF"/>
          <w:lang w:val="pt-BR"/>
        </w:rPr>
      </w:pPr>
      <w:r w:rsidRPr="004A220B">
        <w:rPr>
          <w:color w:val="3366FF"/>
          <w:lang w:val="pt-BR"/>
        </w:rPr>
        <w:t>Resposta: item III</w:t>
      </w:r>
    </w:p>
    <w:p w:rsidR="00BE54E6" w:rsidRPr="00D94DF7" w:rsidRDefault="00BE54E6" w:rsidP="00D94DF7">
      <w:pPr>
        <w:ind w:left="1080"/>
        <w:jc w:val="both"/>
        <w:rPr>
          <w:lang w:val="pt-BR"/>
        </w:rPr>
      </w:pPr>
    </w:p>
    <w:p w:rsidR="00BE54E6" w:rsidRDefault="00BE54E6" w:rsidP="00D94DF7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O</w:t>
      </w:r>
      <w:r w:rsidRPr="00D94DF7">
        <w:rPr>
          <w:lang w:val="pt-BR"/>
        </w:rPr>
        <w:t xml:space="preserve"> TDD indica que n</w:t>
      </w:r>
      <w:r>
        <w:rPr>
          <w:lang w:val="pt-BR"/>
        </w:rPr>
        <w:t>ã</w:t>
      </w:r>
      <w:r w:rsidRPr="00D94DF7">
        <w:rPr>
          <w:lang w:val="pt-BR"/>
        </w:rPr>
        <w:t>o misturemos as fases RED, GREEN, e BLUE, e que hajam varias itera</w:t>
      </w:r>
      <w:r>
        <w:rPr>
          <w:lang w:val="pt-BR"/>
        </w:rPr>
        <w:t>çõ</w:t>
      </w:r>
      <w:r w:rsidRPr="00D94DF7">
        <w:rPr>
          <w:lang w:val="pt-BR"/>
        </w:rPr>
        <w:t>es do mesmo ciclo. Um dos prop</w:t>
      </w:r>
      <w:r>
        <w:rPr>
          <w:lang w:val="pt-BR"/>
        </w:rPr>
        <w:t>ó</w:t>
      </w:r>
      <w:r w:rsidRPr="00D94DF7">
        <w:rPr>
          <w:lang w:val="pt-BR"/>
        </w:rPr>
        <w:t>sitos disso eh fazer com que a qualquer momento no ciclo TDD, apenas um (o novo teste) ou pelo menos, poucos testes estejam falhando ou com erro. Ou seja, fazer com que o c</w:t>
      </w:r>
      <w:r>
        <w:rPr>
          <w:lang w:val="pt-BR"/>
        </w:rPr>
        <w:t>ó</w:t>
      </w:r>
      <w:r w:rsidRPr="00D94DF7">
        <w:rPr>
          <w:lang w:val="pt-BR"/>
        </w:rPr>
        <w:t>digo de produ</w:t>
      </w:r>
      <w:r>
        <w:rPr>
          <w:lang w:val="pt-BR"/>
        </w:rPr>
        <w:t>ção</w:t>
      </w:r>
      <w:r w:rsidRPr="00D94DF7">
        <w:rPr>
          <w:lang w:val="pt-BR"/>
        </w:rPr>
        <w:t xml:space="preserve"> permane</w:t>
      </w:r>
      <w:r>
        <w:rPr>
          <w:lang w:val="pt-BR"/>
        </w:rPr>
        <w:t>ç</w:t>
      </w:r>
      <w:r w:rsidRPr="00D94DF7">
        <w:rPr>
          <w:lang w:val="pt-BR"/>
        </w:rPr>
        <w:t>a relativamente pr</w:t>
      </w:r>
      <w:r>
        <w:rPr>
          <w:lang w:val="pt-BR"/>
        </w:rPr>
        <w:t>ó</w:t>
      </w:r>
      <w:r w:rsidRPr="00D94DF7">
        <w:rPr>
          <w:lang w:val="pt-BR"/>
        </w:rPr>
        <w:t xml:space="preserve">ximo de "compilando, executando e 100% </w:t>
      </w:r>
      <w:r w:rsidRPr="00D94DF7">
        <w:rPr>
          <w:i/>
          <w:iCs/>
          <w:lang w:val="pt-BR"/>
        </w:rPr>
        <w:t>green tests</w:t>
      </w:r>
      <w:r w:rsidRPr="00D94DF7">
        <w:rPr>
          <w:lang w:val="pt-BR"/>
        </w:rPr>
        <w:t>", mesmo durante o desenvolvimento. A n</w:t>
      </w:r>
      <w:r>
        <w:rPr>
          <w:lang w:val="pt-BR"/>
        </w:rPr>
        <w:t>ã</w:t>
      </w:r>
      <w:r w:rsidRPr="00D94DF7">
        <w:rPr>
          <w:lang w:val="pt-BR"/>
        </w:rPr>
        <w:t>o ser em casos raros em que um bug ou refatora</w:t>
      </w:r>
      <w:r>
        <w:rPr>
          <w:lang w:val="pt-BR"/>
        </w:rPr>
        <w:t>çã</w:t>
      </w:r>
      <w:r w:rsidRPr="00D94DF7">
        <w:rPr>
          <w:lang w:val="pt-BR"/>
        </w:rPr>
        <w:t>o muito fundamentais quebrem momentaneamente muitos testes, gostar</w:t>
      </w:r>
      <w:r>
        <w:rPr>
          <w:lang w:val="pt-BR"/>
        </w:rPr>
        <w:t>í</w:t>
      </w:r>
      <w:r w:rsidRPr="00D94DF7">
        <w:rPr>
          <w:lang w:val="pt-BR"/>
        </w:rPr>
        <w:t>amos que isso fosse sempre verdade. Consideramos que isso ajuda a manter a qualidade do software no TDD.</w:t>
      </w:r>
      <w:r w:rsidRPr="00273B9C">
        <w:rPr>
          <w:lang w:val="pt-BR"/>
        </w:rPr>
        <w:t xml:space="preserve"> </w:t>
      </w:r>
      <w:r>
        <w:rPr>
          <w:lang w:val="pt-BR"/>
        </w:rPr>
        <w:t>(0.5)</w:t>
      </w:r>
    </w:p>
    <w:p w:rsidR="00BE54E6" w:rsidRPr="00142BC0" w:rsidRDefault="00BE54E6" w:rsidP="00D94DF7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142BC0">
        <w:rPr>
          <w:color w:val="00FF00"/>
          <w:lang w:val="pt-BR"/>
        </w:rPr>
        <w:t>V (x)</w:t>
      </w:r>
    </w:p>
    <w:p w:rsidR="00BE54E6" w:rsidRDefault="00BE54E6" w:rsidP="00C97F04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F (  )</w:t>
      </w:r>
    </w:p>
    <w:p w:rsidR="00BE54E6" w:rsidRDefault="00BE54E6" w:rsidP="00D94DF7">
      <w:pPr>
        <w:pStyle w:val="ListParagraph"/>
        <w:jc w:val="both"/>
        <w:rPr>
          <w:lang w:val="pt-BR"/>
        </w:rPr>
      </w:pPr>
    </w:p>
    <w:p w:rsidR="00BE54E6" w:rsidRDefault="00BE54E6" w:rsidP="00D94DF7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D94DF7">
        <w:rPr>
          <w:lang w:val="pt-BR"/>
        </w:rPr>
        <w:t>Antes de implementar um modulo de sof</w:t>
      </w:r>
      <w:r>
        <w:rPr>
          <w:lang w:val="pt-BR"/>
        </w:rPr>
        <w:t>t</w:t>
      </w:r>
      <w:r w:rsidRPr="00D94DF7">
        <w:rPr>
          <w:lang w:val="pt-BR"/>
        </w:rPr>
        <w:t>ware em TDD, listamos uma lista de funcionalidades e/ou casos de teste. Come</w:t>
      </w:r>
      <w:r>
        <w:rPr>
          <w:lang w:val="pt-BR"/>
        </w:rPr>
        <w:t>çamos a implementaçã</w:t>
      </w:r>
      <w:r w:rsidRPr="00D94DF7">
        <w:rPr>
          <w:lang w:val="pt-BR"/>
        </w:rPr>
        <w:t>o destas funcionalidades, e no meio da lista, percebemos que a implementa</w:t>
      </w:r>
      <w:r>
        <w:rPr>
          <w:lang w:val="pt-BR"/>
        </w:rPr>
        <w:t>ção</w:t>
      </w:r>
      <w:r w:rsidRPr="00D94DF7">
        <w:rPr>
          <w:lang w:val="pt-BR"/>
        </w:rPr>
        <w:t xml:space="preserve"> seria mais f</w:t>
      </w:r>
      <w:r>
        <w:rPr>
          <w:lang w:val="pt-BR"/>
        </w:rPr>
        <w:t>á</w:t>
      </w:r>
      <w:r w:rsidRPr="00D94DF7">
        <w:rPr>
          <w:lang w:val="pt-BR"/>
        </w:rPr>
        <w:t>cil e incremental se troc</w:t>
      </w:r>
      <w:r>
        <w:rPr>
          <w:lang w:val="pt-BR"/>
        </w:rPr>
        <w:t>á</w:t>
      </w:r>
      <w:r w:rsidRPr="00D94DF7">
        <w:rPr>
          <w:lang w:val="pt-BR"/>
        </w:rPr>
        <w:t>ssemos a ordem das funcionalidades da lista. Mas o TDD n</w:t>
      </w:r>
      <w:r>
        <w:rPr>
          <w:lang w:val="pt-BR"/>
        </w:rPr>
        <w:t>ã</w:t>
      </w:r>
      <w:r w:rsidRPr="00D94DF7">
        <w:rPr>
          <w:lang w:val="pt-BR"/>
        </w:rPr>
        <w:t>o permite mudar a ordem preestabelecida a n</w:t>
      </w:r>
      <w:r>
        <w:rPr>
          <w:lang w:val="pt-BR"/>
        </w:rPr>
        <w:t>ã</w:t>
      </w:r>
      <w:r w:rsidRPr="00D94DF7">
        <w:rPr>
          <w:lang w:val="pt-BR"/>
        </w:rPr>
        <w:t>o ser que se renegociem as prioridades desses requisitos com o resto do grupo ou o chefe.</w:t>
      </w:r>
      <w:r>
        <w:rPr>
          <w:lang w:val="pt-BR"/>
        </w:rPr>
        <w:t xml:space="preserve"> (0.5)</w:t>
      </w:r>
    </w:p>
    <w:p w:rsidR="00BE54E6" w:rsidRDefault="00BE54E6" w:rsidP="00D94DF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V  (    )</w:t>
      </w:r>
    </w:p>
    <w:p w:rsidR="00BE54E6" w:rsidRPr="00142BC0" w:rsidRDefault="00BE54E6" w:rsidP="00D94DF7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142BC0">
        <w:rPr>
          <w:color w:val="00FF00"/>
          <w:lang w:val="pt-BR"/>
        </w:rPr>
        <w:t>F  ( X )</w:t>
      </w:r>
    </w:p>
    <w:p w:rsidR="00BE54E6" w:rsidRDefault="00BE54E6" w:rsidP="00D94DF7">
      <w:pPr>
        <w:ind w:left="1080"/>
        <w:jc w:val="both"/>
        <w:rPr>
          <w:color w:val="FF0000"/>
          <w:lang w:val="pt-BR"/>
        </w:rPr>
      </w:pPr>
    </w:p>
    <w:p w:rsidR="00BE54E6" w:rsidRDefault="00BE54E6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:rsidR="00BE54E6" w:rsidRDefault="00BE54E6" w:rsidP="00D94DF7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A</w:t>
      </w:r>
      <w:r w:rsidRPr="00D94DF7">
        <w:rPr>
          <w:lang w:val="pt-BR"/>
        </w:rPr>
        <w:t xml:space="preserve">ssinale os </w:t>
      </w:r>
      <w:r>
        <w:rPr>
          <w:lang w:val="pt-BR"/>
        </w:rPr>
        <w:t xml:space="preserve">itens que são </w:t>
      </w:r>
      <w:r w:rsidRPr="00D94DF7">
        <w:rPr>
          <w:lang w:val="pt-BR"/>
        </w:rPr>
        <w:t>verdadeir</w:t>
      </w:r>
      <w:r>
        <w:rPr>
          <w:lang w:val="pt-BR"/>
        </w:rPr>
        <w:t>os:</w:t>
      </w:r>
      <w:r w:rsidRPr="00273B9C">
        <w:rPr>
          <w:lang w:val="pt-BR"/>
        </w:rPr>
        <w:t xml:space="preserve"> </w:t>
      </w:r>
      <w:r>
        <w:rPr>
          <w:lang w:val="pt-BR"/>
        </w:rPr>
        <w:t>(0.5)</w:t>
      </w:r>
    </w:p>
    <w:p w:rsidR="00BE54E6" w:rsidRPr="00142BC0" w:rsidRDefault="00BE54E6" w:rsidP="00D94DF7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142BC0">
        <w:rPr>
          <w:color w:val="00FF00"/>
          <w:lang w:val="pt-BR"/>
        </w:rPr>
        <w:t>Testes funcionam como documentação, porque o teste é um exemplo de uso da classe.</w:t>
      </w:r>
      <w:r w:rsidRPr="00142BC0">
        <w:rPr>
          <w:color w:val="00FF00"/>
          <w:lang w:val="pt-BR"/>
        </w:rPr>
        <w:tab/>
      </w:r>
    </w:p>
    <w:p w:rsidR="00BE54E6" w:rsidRPr="00D94DF7" w:rsidRDefault="00BE54E6" w:rsidP="00D94DF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a </w:t>
      </w:r>
      <w:r>
        <w:rPr>
          <w:lang w:val="pt-BR"/>
        </w:rPr>
        <w:t>ú</w:t>
      </w:r>
      <w:r w:rsidRPr="00D94DF7">
        <w:rPr>
          <w:lang w:val="pt-BR"/>
        </w:rPr>
        <w:t>nica documenta</w:t>
      </w:r>
      <w:r>
        <w:rPr>
          <w:lang w:val="pt-BR"/>
        </w:rPr>
        <w:t>ção</w:t>
      </w:r>
      <w:r w:rsidRPr="00D94DF7">
        <w:rPr>
          <w:lang w:val="pt-BR"/>
        </w:rPr>
        <w:t xml:space="preserve"> seja na forma de testes, desde o come</w:t>
      </w:r>
      <w:r>
        <w:rPr>
          <w:lang w:val="pt-BR"/>
        </w:rPr>
        <w:t>ç</w:t>
      </w:r>
      <w:r w:rsidRPr="00D94DF7">
        <w:rPr>
          <w:lang w:val="pt-BR"/>
        </w:rPr>
        <w:t>o at</w:t>
      </w:r>
      <w:r>
        <w:rPr>
          <w:lang w:val="pt-BR"/>
        </w:rPr>
        <w:t>é</w:t>
      </w:r>
      <w:r w:rsidRPr="00D94DF7">
        <w:rPr>
          <w:lang w:val="pt-BR"/>
        </w:rPr>
        <w:t xml:space="preserve"> o produto final. N</w:t>
      </w:r>
      <w:r>
        <w:rPr>
          <w:lang w:val="pt-BR"/>
        </w:rPr>
        <w:t>ã</w:t>
      </w:r>
      <w:r w:rsidRPr="00D94DF7">
        <w:rPr>
          <w:lang w:val="pt-BR"/>
        </w:rPr>
        <w:t>o vale nenhum documento escrito ou on-line, nem nenhuma ferramenta de organiza</w:t>
      </w:r>
      <w:r>
        <w:rPr>
          <w:lang w:val="pt-BR"/>
        </w:rPr>
        <w:t>ção</w:t>
      </w:r>
      <w:r w:rsidRPr="00D94DF7">
        <w:rPr>
          <w:lang w:val="pt-BR"/>
        </w:rPr>
        <w:t>.</w:t>
      </w:r>
      <w:r w:rsidRPr="00D94DF7">
        <w:rPr>
          <w:lang w:val="pt-BR"/>
        </w:rPr>
        <w:tab/>
      </w:r>
    </w:p>
    <w:p w:rsidR="00BE54E6" w:rsidRPr="00D94DF7" w:rsidRDefault="00BE54E6" w:rsidP="00D94DF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U</w:t>
      </w:r>
      <w:r w:rsidRPr="00D94DF7">
        <w:rPr>
          <w:lang w:val="pt-BR"/>
        </w:rPr>
        <w:t>m teste pode funcionar como documenta</w:t>
      </w:r>
      <w:r>
        <w:rPr>
          <w:lang w:val="pt-BR"/>
        </w:rPr>
        <w:t>çã</w:t>
      </w:r>
      <w:r w:rsidRPr="00D94DF7">
        <w:rPr>
          <w:lang w:val="pt-BR"/>
        </w:rPr>
        <w:t>o, mas para isso, precisa ser bem organizado. Separar testes correlatos em classes separadas, usar nomes descritivos para os m</w:t>
      </w:r>
      <w:r>
        <w:rPr>
          <w:lang w:val="pt-BR"/>
        </w:rPr>
        <w:t>é</w:t>
      </w:r>
      <w:r w:rsidRPr="00D94DF7">
        <w:rPr>
          <w:lang w:val="pt-BR"/>
        </w:rPr>
        <w:t xml:space="preserve">todos @Test, separar as fixtures em @Before ou @BeforeClass, etc, </w:t>
      </w:r>
      <w:r>
        <w:rPr>
          <w:lang w:val="pt-BR"/>
        </w:rPr>
        <w:t>E</w:t>
      </w:r>
      <w:r w:rsidRPr="00D94DF7">
        <w:rPr>
          <w:lang w:val="pt-BR"/>
        </w:rPr>
        <w:t>ssas pr</w:t>
      </w:r>
      <w:r>
        <w:rPr>
          <w:lang w:val="pt-BR"/>
        </w:rPr>
        <w:t>á</w:t>
      </w:r>
      <w:r w:rsidRPr="00D94DF7">
        <w:rPr>
          <w:lang w:val="pt-BR"/>
        </w:rPr>
        <w:t>ticas auxiliam os testes a serem leg</w:t>
      </w:r>
      <w:r>
        <w:rPr>
          <w:lang w:val="pt-BR"/>
        </w:rPr>
        <w:t>í</w:t>
      </w:r>
      <w:r w:rsidRPr="00D94DF7">
        <w:rPr>
          <w:lang w:val="pt-BR"/>
        </w:rPr>
        <w:t xml:space="preserve">veis e se comportarem como boas </w:t>
      </w:r>
      <w:r>
        <w:rPr>
          <w:lang w:val="pt-BR"/>
        </w:rPr>
        <w:t>documentações.</w:t>
      </w:r>
      <w:r w:rsidRPr="00D94DF7">
        <w:rPr>
          <w:lang w:val="pt-BR"/>
        </w:rPr>
        <w:tab/>
      </w:r>
    </w:p>
    <w:p w:rsidR="00BE54E6" w:rsidRPr="004A220B" w:rsidRDefault="00BE54E6" w:rsidP="00D94DF7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4A220B">
        <w:rPr>
          <w:color w:val="00FF00"/>
          <w:lang w:val="pt-BR"/>
        </w:rPr>
        <w:t>Qualquer documentação pode incluir também exemplos de uso bem organizados. Uma vantagem de usar testes ao invés de documentação texto, é que se os testes são mantidos "green", se garante que os testes são atualizados quando o código muda, enquanto um exemplo em texto pode não funcionar mais.</w:t>
      </w:r>
      <w:r w:rsidRPr="004A220B">
        <w:rPr>
          <w:color w:val="00FF00"/>
          <w:lang w:val="pt-BR"/>
        </w:rPr>
        <w:tab/>
      </w:r>
    </w:p>
    <w:p w:rsidR="00BE54E6" w:rsidRPr="00D94DF7" w:rsidRDefault="00BE54E6" w:rsidP="00D94DF7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todos o comportamento da classe, aos </w:t>
      </w:r>
      <w:r>
        <w:rPr>
          <w:lang w:val="pt-BR"/>
        </w:rPr>
        <w:t>mínimos</w:t>
      </w:r>
      <w:r w:rsidRPr="00D94DF7">
        <w:rPr>
          <w:lang w:val="pt-BR"/>
        </w:rPr>
        <w:t xml:space="preserve"> detalhes, incluindo exatamente como se comportar em todos os casos limite e </w:t>
      </w:r>
      <w:r>
        <w:rPr>
          <w:lang w:val="pt-BR"/>
        </w:rPr>
        <w:t>possíveis</w:t>
      </w:r>
      <w:r w:rsidRPr="00D94DF7">
        <w:rPr>
          <w:lang w:val="pt-BR"/>
        </w:rPr>
        <w:t xml:space="preserve"> </w:t>
      </w:r>
      <w:r>
        <w:rPr>
          <w:lang w:val="pt-BR"/>
        </w:rPr>
        <w:t>exceções</w:t>
      </w:r>
      <w:r w:rsidRPr="00D94DF7">
        <w:rPr>
          <w:lang w:val="pt-BR"/>
        </w:rPr>
        <w:t xml:space="preserve">, estejam bem especificados antes de se </w:t>
      </w:r>
      <w:r>
        <w:rPr>
          <w:lang w:val="pt-BR"/>
        </w:rPr>
        <w:t>começar</w:t>
      </w:r>
      <w:r w:rsidRPr="00D94DF7">
        <w:rPr>
          <w:lang w:val="pt-BR"/>
        </w:rPr>
        <w:t xml:space="preserve"> a programar, mesmo que estejam escritos no papel de forma mais informal, como lista de testes.</w:t>
      </w:r>
      <w:r w:rsidRPr="00D94DF7">
        <w:rPr>
          <w:lang w:val="pt-BR"/>
        </w:rPr>
        <w:tab/>
      </w:r>
    </w:p>
    <w:p w:rsidR="00BE54E6" w:rsidRPr="004A220B" w:rsidRDefault="00BE54E6" w:rsidP="00D94DF7">
      <w:pPr>
        <w:pStyle w:val="ListParagraph"/>
        <w:numPr>
          <w:ilvl w:val="1"/>
          <w:numId w:val="7"/>
        </w:numPr>
        <w:jc w:val="both"/>
        <w:rPr>
          <w:color w:val="00FF00"/>
          <w:lang w:val="pt-BR"/>
        </w:rPr>
      </w:pPr>
      <w:r w:rsidRPr="004A220B">
        <w:rPr>
          <w:color w:val="00FF00"/>
          <w:lang w:val="pt-BR"/>
        </w:rPr>
        <w:t>Durante a fase de refatoração, é obrigatório focar apenas na nova funcionalidade implementada durante as ultimas fases RED-GREEN. Não podemos refatorar nada que não seja diretamente relacionado a nova funcionalidade.</w:t>
      </w:r>
    </w:p>
    <w:p w:rsidR="00BE54E6" w:rsidRDefault="00BE54E6" w:rsidP="00D94DF7">
      <w:pPr>
        <w:pStyle w:val="ListParagraph"/>
        <w:jc w:val="both"/>
        <w:rPr>
          <w:lang w:val="pt-BR"/>
        </w:rPr>
      </w:pPr>
      <w:r>
        <w:rPr>
          <w:lang w:val="pt-BR"/>
        </w:rPr>
        <w:tab/>
      </w:r>
    </w:p>
    <w:p w:rsidR="00BE54E6" w:rsidRPr="004A220B" w:rsidRDefault="00BE54E6" w:rsidP="00D94DF7">
      <w:pPr>
        <w:pStyle w:val="ListParagraph"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4A220B">
        <w:rPr>
          <w:color w:val="3366FF"/>
          <w:lang w:val="pt-BR"/>
        </w:rPr>
        <w:t>Resposta: I, IV e VI</w:t>
      </w:r>
    </w:p>
    <w:p w:rsidR="00BE54E6" w:rsidRPr="00737006" w:rsidRDefault="00BE54E6" w:rsidP="008F55E7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  <w:r w:rsidRPr="00737006">
        <w:rPr>
          <w:b/>
          <w:bCs/>
          <w:sz w:val="24"/>
          <w:szCs w:val="24"/>
          <w:lang w:val="pt-BR"/>
        </w:rPr>
        <w:t>PARTE II</w:t>
      </w:r>
      <w:r>
        <w:rPr>
          <w:b/>
          <w:bCs/>
          <w:sz w:val="24"/>
          <w:szCs w:val="24"/>
          <w:lang w:val="pt-BR"/>
        </w:rPr>
        <w:t>I</w:t>
      </w:r>
      <w:r w:rsidRPr="00737006">
        <w:rPr>
          <w:b/>
          <w:bCs/>
          <w:sz w:val="24"/>
          <w:szCs w:val="24"/>
          <w:lang w:val="pt-BR"/>
        </w:rPr>
        <w:t xml:space="preserve"> - </w:t>
      </w:r>
      <w:r>
        <w:rPr>
          <w:b/>
          <w:bCs/>
          <w:sz w:val="24"/>
          <w:szCs w:val="24"/>
          <w:lang w:val="pt-BR"/>
        </w:rPr>
        <w:t>IMPLEMENTAÇÃO</w:t>
      </w:r>
    </w:p>
    <w:p w:rsidR="00BE54E6" w:rsidRPr="007813A6" w:rsidRDefault="00BE54E6">
      <w:pPr>
        <w:pStyle w:val="Heading2"/>
        <w:rPr>
          <w:lang w:val="pt-BR"/>
        </w:rPr>
      </w:pPr>
      <w:r w:rsidRPr="00C97F04">
        <w:rPr>
          <w:lang w:val="pt-BR"/>
        </w:rPr>
        <w:t xml:space="preserve">QUESTÃO </w:t>
      </w:r>
      <w:r>
        <w:rPr>
          <w:lang w:val="pt-BR"/>
        </w:rPr>
        <w:t>3</w:t>
      </w:r>
      <w:r w:rsidRPr="00C97F04">
        <w:rPr>
          <w:lang w:val="pt-BR"/>
        </w:rPr>
        <w:t xml:space="preserve"> - Joãozinho programa um Alarme!</w:t>
      </w:r>
    </w:p>
    <w:p w:rsidR="00BE54E6" w:rsidRPr="007813A6" w:rsidRDefault="00BE54E6" w:rsidP="00322D47">
      <w:pPr>
        <w:jc w:val="both"/>
        <w:rPr>
          <w:lang w:val="pt-BR"/>
        </w:rPr>
      </w:pPr>
      <w:r w:rsidRPr="007813A6">
        <w:rPr>
          <w:lang w:val="pt-BR"/>
        </w:rPr>
        <w:t>Joãozinho precisa testar a classe Alarme, e para isso ele implementou a classe fake Sensor (que no sistema real será substituida pela classe sensor real, que realmente l</w:t>
      </w:r>
      <w:r>
        <w:rPr>
          <w:lang w:val="pt-BR"/>
        </w:rPr>
        <w:t xml:space="preserve">ê dados de um sensor real). </w:t>
      </w:r>
      <w:r w:rsidRPr="007813A6">
        <w:rPr>
          <w:lang w:val="pt-BR"/>
        </w:rPr>
        <w:t>Joãozinho reclama que só conseguiu implementar um teste com JUnit, e ele não sabe como testar.</w:t>
      </w:r>
    </w:p>
    <w:p w:rsidR="00BE54E6" w:rsidRPr="007813A6" w:rsidRDefault="00BE54E6">
      <w:pPr>
        <w:rPr>
          <w:lang w:val="pt-BR"/>
        </w:rPr>
      </w:pPr>
    </w:p>
    <w:p w:rsidR="00BE54E6" w:rsidRDefault="00BE54E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>Joãozinho tem dificuldade para testar porque o código não segue SOLID. Qual o principal princípio SOLID violado, e como a solução de Joãozinho</w:t>
      </w:r>
      <w:bookmarkStart w:id="3" w:name="_GoBack"/>
      <w:bookmarkEnd w:id="3"/>
      <w:r w:rsidRPr="007813A6">
        <w:rPr>
          <w:lang w:val="pt-BR"/>
        </w:rPr>
        <w:t xml:space="preserve"> dificulta o teste e a posterior integração da classe real no sistema? A solução pode melhorar em relação há vários princípios, mas ha um mais diretamente violado.</w:t>
      </w:r>
      <w:r>
        <w:rPr>
          <w:lang w:val="pt-BR"/>
        </w:rPr>
        <w:t xml:space="preserve"> (1.0)</w:t>
      </w:r>
    </w:p>
    <w:p w:rsidR="00BE54E6" w:rsidRDefault="00BE54E6" w:rsidP="005F41BE">
      <w:pPr>
        <w:contextualSpacing/>
        <w:jc w:val="both"/>
        <w:rPr>
          <w:lang w:val="pt-BR"/>
        </w:rPr>
      </w:pPr>
    </w:p>
    <w:p w:rsidR="00BE54E6" w:rsidRPr="005F41BE" w:rsidRDefault="00BE54E6" w:rsidP="005F41BE">
      <w:pPr>
        <w:contextualSpacing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5F41BE">
        <w:rPr>
          <w:color w:val="3366FF"/>
          <w:lang w:val="pt-BR"/>
        </w:rPr>
        <w:t>Resposta: O principal princípio de SOLID violado é o ISP (Interface Segregation Principle), pois, para utilizar a classe Alarme, o cliente/usuário tem que conhecer que sempre antes de chamar o método isAlarmOn, ele deve chamar o método check, e portanto, depender de métodos que eles não necessariamente deveriam saber que existiam.</w:t>
      </w:r>
    </w:p>
    <w:p w:rsidR="00BE54E6" w:rsidRPr="007813A6" w:rsidRDefault="00BE54E6" w:rsidP="00322D47">
      <w:pPr>
        <w:ind w:left="720"/>
        <w:contextualSpacing/>
        <w:jc w:val="both"/>
        <w:rPr>
          <w:lang w:val="pt-BR"/>
        </w:rPr>
      </w:pPr>
    </w:p>
    <w:p w:rsidR="00BE54E6" w:rsidRPr="00322D47" w:rsidRDefault="00BE54E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b/>
          <w:bCs/>
          <w:color w:val="FF0000"/>
          <w:lang w:val="pt-BR"/>
        </w:rPr>
        <w:t>[IMPLEMENTAÇÃO]</w:t>
      </w:r>
      <w:r w:rsidRPr="007813A6">
        <w:rPr>
          <w:lang w:val="pt-BR"/>
        </w:rPr>
        <w:t xml:space="preserve"> modifique o código seguindo SOLID para permitir testar com facilidade, e facilitar tambem a posterior integração da classe Sensor real. </w:t>
      </w:r>
      <w:r w:rsidRPr="00322D47">
        <w:rPr>
          <w:lang w:val="pt-BR"/>
        </w:rPr>
        <w:t>Implemente os testes (dica: use mockito)</w:t>
      </w:r>
      <w:r>
        <w:rPr>
          <w:lang w:val="pt-BR"/>
        </w:rPr>
        <w:t>. (3.0)</w:t>
      </w:r>
    </w:p>
    <w:p w:rsidR="00BE54E6" w:rsidRDefault="00BE54E6" w:rsidP="00322D47">
      <w:pPr>
        <w:ind w:left="720"/>
        <w:contextualSpacing/>
        <w:jc w:val="both"/>
        <w:rPr>
          <w:lang w:val="pt-BR"/>
        </w:rPr>
      </w:pPr>
    </w:p>
    <w:p w:rsidR="00BE54E6" w:rsidRDefault="00BE54E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Realize e mostre (copie aqui pequenos trechos de código com versões “antes” e “depois”) </w:t>
      </w:r>
      <w:r w:rsidRPr="007813A6">
        <w:rPr>
          <w:b/>
          <w:bCs/>
          <w:lang w:val="pt-BR"/>
        </w:rPr>
        <w:t>DUAS</w:t>
      </w:r>
      <w:r w:rsidRPr="007813A6">
        <w:rPr>
          <w:lang w:val="pt-BR"/>
        </w:rPr>
        <w:t xml:space="preserve"> (provavelmente pequenas) refatorações adicionais realizadas para melhorar a legibilidade do código e/ou seguir boas práticas de POO, explicando sucintamente a razão concreta da refatoração. </w:t>
      </w:r>
      <w:r>
        <w:rPr>
          <w:lang w:val="pt-BR"/>
        </w:rPr>
        <w:t>(1.0)</w:t>
      </w:r>
    </w:p>
    <w:p w:rsidR="00BE54E6" w:rsidRDefault="00BE54E6" w:rsidP="00CB5B2D">
      <w:pPr>
        <w:contextualSpacing/>
        <w:jc w:val="both"/>
        <w:rPr>
          <w:lang w:val="pt-BR"/>
        </w:rPr>
      </w:pPr>
    </w:p>
    <w:p w:rsidR="00BE54E6" w:rsidRPr="00CB5B2D" w:rsidRDefault="00BE54E6" w:rsidP="00CB5B2D">
      <w:pPr>
        <w:contextualSpacing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CB5B2D">
        <w:rPr>
          <w:color w:val="3366FF"/>
          <w:lang w:val="pt-BR"/>
        </w:rPr>
        <w:t>Resposta:</w:t>
      </w:r>
    </w:p>
    <w:p w:rsidR="00BE54E6" w:rsidRDefault="00BE54E6" w:rsidP="00CB5B2D">
      <w:pPr>
        <w:contextualSpacing/>
        <w:jc w:val="both"/>
        <w:rPr>
          <w:lang w:val="pt-BR"/>
        </w:rPr>
        <w:sectPr w:rsidR="00BE54E6" w:rsidSect="00510CD1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lang w:val="pt-BR"/>
        </w:rPr>
        <w:tab/>
      </w:r>
    </w:p>
    <w:p w:rsidR="00BE54E6" w:rsidRDefault="00BE54E6" w:rsidP="00CB5B2D">
      <w:pPr>
        <w:contextualSpacing/>
        <w:jc w:val="center"/>
        <w:rPr>
          <w:lang w:val="pt-BR"/>
        </w:rPr>
      </w:pPr>
      <w:r>
        <w:rPr>
          <w:lang w:val="pt-BR"/>
        </w:rPr>
        <w:t>Antes</w:t>
      </w:r>
    </w:p>
    <w:p w:rsidR="00BE54E6" w:rsidRDefault="00BE54E6" w:rsidP="00CB5B2D">
      <w:pPr>
        <w:contextualSpacing/>
        <w:jc w:val="both"/>
        <w:rPr>
          <w:lang w:val="pt-BR"/>
        </w:rPr>
      </w:pPr>
    </w:p>
    <w:p w:rsidR="00BE54E6" w:rsidRPr="00CB5B2D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 isAlarmOn()    {</w:t>
      </w:r>
    </w:p>
    <w:p w:rsidR="00BE54E6" w:rsidRPr="00CB5B2D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CB5B2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B5B2D">
        <w:rPr>
          <w:rFonts w:ascii="Consolas" w:hAnsi="Consolas" w:cs="Consolas"/>
          <w:color w:val="0000C0"/>
          <w:sz w:val="20"/>
          <w:szCs w:val="20"/>
          <w:lang w:val="en-US"/>
        </w:rPr>
        <w:t>alarmOn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BE54E6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B5B2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E54E6" w:rsidRPr="00CB5B2D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n-US"/>
        </w:rPr>
      </w:pPr>
    </w:p>
    <w:p w:rsidR="00BE54E6" w:rsidRPr="00CB5B2D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>
        <w:rPr>
          <w:lang w:val="en-US"/>
        </w:rPr>
        <w:t>D</w:t>
      </w:r>
      <w:r w:rsidRPr="00CB5B2D">
        <w:rPr>
          <w:lang w:val="en-US"/>
        </w:rPr>
        <w:t>epois</w:t>
      </w:r>
    </w:p>
    <w:p w:rsidR="00BE54E6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BE54E6" w:rsidRPr="00CB5B2D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B5B2D">
        <w:rPr>
          <w:rFonts w:ascii="Consolas" w:hAnsi="Consolas" w:cs="Consolas"/>
          <w:sz w:val="20"/>
          <w:szCs w:val="20"/>
          <w:lang w:val="en-US"/>
        </w:rPr>
        <w:t xml:space="preserve"> isAlarmOn(){</w:t>
      </w:r>
    </w:p>
    <w:p w:rsidR="00BE54E6" w:rsidRPr="00CB5B2D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CB5B2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B5B2D">
        <w:rPr>
          <w:rFonts w:ascii="Consolas" w:hAnsi="Consolas" w:cs="Consolas"/>
          <w:sz w:val="20"/>
          <w:szCs w:val="20"/>
          <w:lang w:val="en-US"/>
        </w:rPr>
        <w:tab/>
      </w: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5B2D">
        <w:rPr>
          <w:rFonts w:ascii="Consolas" w:hAnsi="Consolas" w:cs="Consolas"/>
          <w:sz w:val="20"/>
          <w:szCs w:val="20"/>
          <w:lang w:val="en-US"/>
        </w:rPr>
        <w:t>.checkPressure();</w:t>
      </w:r>
    </w:p>
    <w:p w:rsidR="00BE54E6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pt-BR"/>
        </w:rPr>
      </w:pPr>
      <w:r w:rsidRPr="00CB5B2D">
        <w:rPr>
          <w:rFonts w:ascii="Consolas" w:hAnsi="Consolas" w:cs="Consolas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r>
        <w:rPr>
          <w:rFonts w:ascii="Consolas" w:hAnsi="Consolas" w:cs="Consolas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/>
        </w:rPr>
        <w:t>_alarmOn</w:t>
      </w:r>
      <w:r>
        <w:rPr>
          <w:rFonts w:ascii="Consolas" w:hAnsi="Consolas" w:cs="Consolas"/>
          <w:sz w:val="20"/>
          <w:szCs w:val="20"/>
          <w:lang w:val="pt-BR"/>
        </w:rPr>
        <w:t xml:space="preserve">; </w:t>
      </w:r>
    </w:p>
    <w:p w:rsidR="00BE54E6" w:rsidRDefault="00BE54E6" w:rsidP="00CB5B2D">
      <w:pPr>
        <w:ind w:left="360"/>
        <w:contextualSpacing/>
        <w:jc w:val="both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sz w:val="20"/>
          <w:szCs w:val="20"/>
          <w:lang w:val="pt-BR"/>
        </w:rPr>
        <w:t xml:space="preserve">  }</w:t>
      </w: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  <w:sectPr w:rsidR="00BE54E6" w:rsidSect="00CB5B2D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 w:equalWidth="0">
            <w:col w:w="4320" w:space="720"/>
            <w:col w:w="4320"/>
          </w:cols>
        </w:sectPr>
      </w:pPr>
    </w:p>
    <w:p w:rsidR="00BE54E6" w:rsidRDefault="00BE54E6" w:rsidP="00CB5B2D">
      <w:pPr>
        <w:ind w:left="360"/>
        <w:contextualSpacing/>
        <w:jc w:val="both"/>
        <w:rPr>
          <w:color w:val="3366FF"/>
          <w:lang w:val="pt-BR"/>
        </w:rPr>
      </w:pPr>
      <w:r w:rsidRPr="00CB5B2D">
        <w:rPr>
          <w:color w:val="3366FF"/>
          <w:lang w:val="pt-BR"/>
        </w:rPr>
        <w:tab/>
      </w:r>
    </w:p>
    <w:p w:rsidR="00BE54E6" w:rsidRDefault="00BE54E6" w:rsidP="00CB5B2D">
      <w:pPr>
        <w:ind w:left="360"/>
        <w:contextualSpacing/>
        <w:jc w:val="both"/>
        <w:rPr>
          <w:color w:val="3366FF"/>
          <w:lang w:val="pt-BR"/>
        </w:rPr>
      </w:pPr>
    </w:p>
    <w:p w:rsidR="00BE54E6" w:rsidRPr="00CB5B2D" w:rsidRDefault="00BE54E6" w:rsidP="00CB5B2D">
      <w:pPr>
        <w:ind w:left="360"/>
        <w:contextualSpacing/>
        <w:jc w:val="both"/>
        <w:rPr>
          <w:color w:val="3366FF"/>
          <w:lang w:val="pt-BR"/>
        </w:rPr>
      </w:pPr>
      <w:r>
        <w:rPr>
          <w:color w:val="3366FF"/>
          <w:lang w:val="pt-BR"/>
        </w:rPr>
        <w:tab/>
      </w:r>
      <w:r w:rsidRPr="00CB5B2D">
        <w:rPr>
          <w:color w:val="3366FF"/>
          <w:lang w:val="pt-BR"/>
        </w:rPr>
        <w:t>Motivo: Pois assim o cliente/usuário não precisa saber que se deve usar o método checkPressure antes de usar o método isAlarmOn, seguindo o ISP.</w:t>
      </w: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  <w:sectPr w:rsidR="00BE54E6" w:rsidSect="00CB5B2D">
          <w:type w:val="continuous"/>
          <w:pgSz w:w="12240" w:h="15840"/>
          <w:pgMar w:top="1440" w:right="1440" w:bottom="1440" w:left="1440" w:header="0" w:footer="720" w:gutter="0"/>
          <w:pgNumType w:start="1"/>
          <w:cols w:space="720" w:equalWidth="0">
            <w:col w:w="9360"/>
          </w:cols>
        </w:sect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</w:pPr>
      <w:r>
        <w:rPr>
          <w:lang w:val="pt-BR"/>
        </w:rPr>
        <w:tab/>
      </w:r>
    </w:p>
    <w:p w:rsidR="00BE54E6" w:rsidRPr="00CB5B2D" w:rsidRDefault="00BE54E6" w:rsidP="00CB5B2D">
      <w:pPr>
        <w:contextualSpacing/>
        <w:jc w:val="center"/>
        <w:rPr>
          <w:lang w:val="en-US"/>
        </w:rPr>
      </w:pPr>
      <w:r w:rsidRPr="00CB5B2D">
        <w:rPr>
          <w:lang w:val="en-US"/>
        </w:rPr>
        <w:t>Antes</w:t>
      </w:r>
    </w:p>
    <w:p w:rsidR="00BE54E6" w:rsidRPr="00CB5B2D" w:rsidRDefault="00BE54E6" w:rsidP="00CB5B2D">
      <w:pPr>
        <w:contextualSpacing/>
        <w:jc w:val="both"/>
        <w:rPr>
          <w:lang w:val="en-US"/>
        </w:rPr>
      </w:pP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final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LowPressureThreshold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17;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final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HighPressureThreshold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21;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sz w:val="17"/>
          <w:szCs w:val="17"/>
          <w:lang w:val="pt-BR"/>
        </w:rPr>
        <w:t xml:space="preserve">Sensor </w:t>
      </w:r>
      <w:r w:rsidRPr="00D154F4">
        <w:rPr>
          <w:rFonts w:ascii="Consolas" w:hAnsi="Consolas" w:cs="Consolas"/>
          <w:color w:val="0000C0"/>
          <w:sz w:val="17"/>
          <w:szCs w:val="17"/>
          <w:lang w:val="pt-BR"/>
        </w:rPr>
        <w:t>sensor</w:t>
      </w:r>
      <w:r w:rsidRPr="00D154F4">
        <w:rPr>
          <w:rFonts w:ascii="Consolas" w:hAnsi="Consolas" w:cs="Consolas"/>
          <w:sz w:val="17"/>
          <w:szCs w:val="17"/>
          <w:lang w:val="pt-BR"/>
        </w:rPr>
        <w:t xml:space="preserve"> =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pt-BR"/>
        </w:rPr>
        <w:t>new</w:t>
      </w:r>
      <w:r w:rsidRPr="00D154F4">
        <w:rPr>
          <w:rFonts w:ascii="Consolas" w:hAnsi="Consolas" w:cs="Consolas"/>
          <w:sz w:val="17"/>
          <w:szCs w:val="17"/>
          <w:lang w:val="pt-BR"/>
        </w:rPr>
        <w:t xml:space="preserve"> Sensor();</w:t>
      </w: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contextualSpacing/>
        <w:jc w:val="both"/>
        <w:rPr>
          <w:lang w:val="en-US"/>
        </w:rPr>
      </w:pPr>
    </w:p>
    <w:p w:rsidR="00BE54E6" w:rsidRDefault="00BE54E6" w:rsidP="00CB5B2D">
      <w:pPr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>
        <w:rPr>
          <w:lang w:val="en-US"/>
        </w:rPr>
        <w:t>D</w:t>
      </w:r>
      <w:r w:rsidRPr="00CB5B2D">
        <w:rPr>
          <w:lang w:val="en-US"/>
        </w:rPr>
        <w:t>epois</w:t>
      </w:r>
    </w:p>
    <w:p w:rsidR="00BE54E6" w:rsidRDefault="00BE54E6" w:rsidP="00CB5B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B5B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final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LowPressureThreshold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final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HighPressureThreshold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Sensor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_sensor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private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boolean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_alarmOn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false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public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Alarm(Sensor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sensor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lowerBounder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D154F4">
        <w:rPr>
          <w:rFonts w:ascii="Consolas" w:hAnsi="Consolas" w:cs="Consolas"/>
          <w:b/>
          <w:bCs/>
          <w:color w:val="7F0055"/>
          <w:sz w:val="17"/>
          <w:szCs w:val="17"/>
          <w:lang w:val="en-US"/>
        </w:rPr>
        <w:t>double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higherBounder</w:t>
      </w:r>
      <w:r w:rsidRPr="00D154F4">
        <w:rPr>
          <w:rFonts w:ascii="Consolas" w:hAnsi="Consolas" w:cs="Consolas"/>
          <w:sz w:val="17"/>
          <w:szCs w:val="17"/>
          <w:lang w:val="en-US"/>
        </w:rPr>
        <w:t>)    {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sz w:val="17"/>
          <w:szCs w:val="17"/>
          <w:lang w:val="en-US"/>
        </w:rPr>
        <w:tab/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_sensor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sensor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sz w:val="17"/>
          <w:szCs w:val="17"/>
          <w:lang w:val="en-US"/>
        </w:rPr>
        <w:tab/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LowPressureThreshold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lowerBounder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en-US"/>
        </w:rPr>
        <w:t xml:space="preserve">    </w:t>
      </w:r>
      <w:r w:rsidRPr="00D154F4">
        <w:rPr>
          <w:rFonts w:ascii="Consolas" w:hAnsi="Consolas" w:cs="Consolas"/>
          <w:sz w:val="17"/>
          <w:szCs w:val="17"/>
          <w:lang w:val="en-US"/>
        </w:rPr>
        <w:tab/>
      </w:r>
      <w:r w:rsidRPr="00D154F4">
        <w:rPr>
          <w:rFonts w:ascii="Consolas" w:hAnsi="Consolas" w:cs="Consolas"/>
          <w:color w:val="0000C0"/>
          <w:sz w:val="17"/>
          <w:szCs w:val="17"/>
          <w:lang w:val="en-US"/>
        </w:rPr>
        <w:t>HighPressureThreshold</w:t>
      </w:r>
      <w:r w:rsidRPr="00D154F4">
        <w:rPr>
          <w:rFonts w:ascii="Consolas" w:hAnsi="Consolas" w:cs="Consolas"/>
          <w:sz w:val="17"/>
          <w:szCs w:val="17"/>
          <w:lang w:val="en-US"/>
        </w:rPr>
        <w:t xml:space="preserve"> = </w:t>
      </w:r>
      <w:r w:rsidRPr="00D154F4">
        <w:rPr>
          <w:rFonts w:ascii="Consolas" w:hAnsi="Consolas" w:cs="Consolas"/>
          <w:color w:val="6A3E3E"/>
          <w:sz w:val="17"/>
          <w:szCs w:val="17"/>
          <w:lang w:val="en-US"/>
        </w:rPr>
        <w:t>higherBounder</w:t>
      </w:r>
      <w:r w:rsidRPr="00D154F4">
        <w:rPr>
          <w:rFonts w:ascii="Consolas" w:hAnsi="Consolas" w:cs="Consolas"/>
          <w:sz w:val="17"/>
          <w:szCs w:val="17"/>
          <w:lang w:val="en-US"/>
        </w:rPr>
        <w:t>;</w:t>
      </w:r>
    </w:p>
    <w:p w:rsidR="00BE54E6" w:rsidRPr="00D154F4" w:rsidRDefault="00BE54E6" w:rsidP="00D154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7"/>
          <w:szCs w:val="17"/>
          <w:lang w:val="en-US"/>
        </w:rPr>
      </w:pPr>
      <w:r w:rsidRPr="00D154F4">
        <w:rPr>
          <w:rFonts w:ascii="Consolas" w:hAnsi="Consolas" w:cs="Consolas"/>
          <w:sz w:val="17"/>
          <w:szCs w:val="17"/>
          <w:lang w:val="pt-BR"/>
        </w:rPr>
        <w:t>}</w:t>
      </w: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  <w:sectPr w:rsidR="00BE54E6" w:rsidSect="00CB5B2D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 w:equalWidth="0">
            <w:col w:w="4320" w:space="720"/>
            <w:col w:w="4320"/>
          </w:cols>
        </w:sectPr>
      </w:pPr>
    </w:p>
    <w:p w:rsidR="00BE54E6" w:rsidRDefault="00BE54E6" w:rsidP="00CB5B2D">
      <w:pPr>
        <w:ind w:left="360"/>
        <w:contextualSpacing/>
        <w:jc w:val="both"/>
        <w:rPr>
          <w:lang w:val="pt-BR"/>
        </w:rPr>
      </w:pPr>
      <w:r w:rsidRPr="00CB5B2D">
        <w:rPr>
          <w:color w:val="3366FF"/>
          <w:lang w:val="pt-BR"/>
        </w:rPr>
        <w:tab/>
        <w:t xml:space="preserve">Motivo: Pois assim o </w:t>
      </w:r>
      <w:r>
        <w:rPr>
          <w:color w:val="3366FF"/>
          <w:lang w:val="pt-BR"/>
        </w:rPr>
        <w:t>Classe é mais facilmente testável e reutilizável, pois pode-se mudar tanto os valores de referência da pressão quanto o sensor sem precisar mudar o código hardcoded da classe.</w:t>
      </w:r>
    </w:p>
    <w:p w:rsidR="00BE54E6" w:rsidRDefault="00BE54E6" w:rsidP="00CB5B2D">
      <w:pPr>
        <w:ind w:left="360"/>
        <w:contextualSpacing/>
        <w:jc w:val="both"/>
        <w:rPr>
          <w:lang w:val="pt-BR"/>
        </w:rPr>
      </w:pPr>
    </w:p>
    <w:p w:rsidR="00BE54E6" w:rsidRDefault="00BE54E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>A nova solução também melhorou em relação a outros princípios SOLID ou GRASP, mesmo que secundariamente?  Explique em relação a um deles, além do principal citado em a).</w:t>
      </w:r>
      <w:r>
        <w:rPr>
          <w:lang w:val="pt-BR"/>
        </w:rPr>
        <w:t xml:space="preserve"> (1.0)</w:t>
      </w:r>
    </w:p>
    <w:p w:rsidR="00BE54E6" w:rsidRDefault="00BE54E6" w:rsidP="00D154F4">
      <w:pPr>
        <w:contextualSpacing/>
        <w:jc w:val="both"/>
        <w:rPr>
          <w:lang w:val="pt-BR"/>
        </w:rPr>
      </w:pPr>
    </w:p>
    <w:p w:rsidR="00BE54E6" w:rsidRPr="00743A00" w:rsidRDefault="00BE54E6" w:rsidP="00D154F4">
      <w:pPr>
        <w:contextualSpacing/>
        <w:jc w:val="both"/>
        <w:rPr>
          <w:color w:val="3366FF"/>
          <w:lang w:val="pt-BR"/>
        </w:rPr>
      </w:pPr>
      <w:r>
        <w:rPr>
          <w:lang w:val="pt-BR"/>
        </w:rPr>
        <w:tab/>
      </w:r>
      <w:r w:rsidRPr="00743A00">
        <w:rPr>
          <w:color w:val="3366FF"/>
          <w:lang w:val="pt-BR"/>
        </w:rPr>
        <w:t xml:space="preserve">Resposta: O princípio creator de GRASP, pois, ao invés de o objeto Sensor ser instanciado pela Classe Alarm, ele é recebido como o argumento do construtor de Alarm. </w:t>
      </w:r>
    </w:p>
    <w:p w:rsidR="00BE54E6" w:rsidRPr="00743A00" w:rsidRDefault="00BE54E6" w:rsidP="00D154F4">
      <w:pPr>
        <w:contextualSpacing/>
        <w:jc w:val="both"/>
        <w:rPr>
          <w:color w:val="3366FF"/>
          <w:lang w:val="pt-BR"/>
        </w:rPr>
      </w:pPr>
      <w:r w:rsidRPr="00743A00">
        <w:rPr>
          <w:color w:val="3366FF"/>
          <w:lang w:val="pt-BR"/>
        </w:rPr>
        <w:tab/>
        <w:t>Com isso, numa situação de software real, o Sensor de pressão das rodas seria filho de uma classe abstrata de</w:t>
      </w:r>
      <w:r>
        <w:rPr>
          <w:color w:val="3366FF"/>
          <w:lang w:val="pt-BR"/>
        </w:rPr>
        <w:t xml:space="preserve"> todos os</w:t>
      </w:r>
      <w:r w:rsidRPr="00743A00">
        <w:rPr>
          <w:color w:val="3366FF"/>
          <w:lang w:val="pt-BR"/>
        </w:rPr>
        <w:t xml:space="preserve"> sensores</w:t>
      </w:r>
      <w:r>
        <w:rPr>
          <w:color w:val="3366FF"/>
          <w:lang w:val="pt-BR"/>
        </w:rPr>
        <w:t>,</w:t>
      </w:r>
      <w:r w:rsidRPr="00743A00">
        <w:rPr>
          <w:color w:val="3366FF"/>
          <w:lang w:val="pt-BR"/>
        </w:rPr>
        <w:t xml:space="preserve"> sendo que uma lista de todos os sensores seria criada como membro de uma classe Carro</w:t>
      </w:r>
      <w:r>
        <w:rPr>
          <w:color w:val="3366FF"/>
          <w:lang w:val="pt-BR"/>
        </w:rPr>
        <w:t>, por exemplo</w:t>
      </w:r>
      <w:r w:rsidRPr="00743A00">
        <w:rPr>
          <w:color w:val="3366FF"/>
          <w:lang w:val="pt-BR"/>
        </w:rPr>
        <w:t>. Portanto, não faz sentido o Sensor ser criado pela classe Alarme, e sim ser recebido como parâmetro quando o Alarme é criado.</w:t>
      </w:r>
    </w:p>
    <w:p w:rsidR="00BE54E6" w:rsidRPr="00743A00" w:rsidRDefault="00BE54E6">
      <w:pPr>
        <w:rPr>
          <w:color w:val="3366FF"/>
          <w:lang w:val="pt-BR"/>
        </w:rPr>
      </w:pPr>
    </w:p>
    <w:p w:rsidR="00BE54E6" w:rsidRPr="00322D47" w:rsidRDefault="00BE54E6" w:rsidP="004A2F4A">
      <w:pPr>
        <w:rPr>
          <w:color w:val="FF0000"/>
          <w:lang w:val="pt-BR"/>
        </w:rPr>
      </w:pPr>
    </w:p>
    <w:p w:rsidR="00BE54E6" w:rsidRPr="008C56AA" w:rsidRDefault="00BE54E6">
      <w:pPr>
        <w:rPr>
          <w:sz w:val="32"/>
          <w:szCs w:val="32"/>
          <w:lang w:val="pt-BR"/>
        </w:rPr>
      </w:pPr>
      <w:r w:rsidRPr="008C56AA">
        <w:rPr>
          <w:lang w:val="pt-BR"/>
        </w:rPr>
        <w:br w:type="page"/>
      </w:r>
    </w:p>
    <w:p w:rsidR="00BE54E6" w:rsidRDefault="00BE54E6" w:rsidP="00C97F04">
      <w:pPr>
        <w:pStyle w:val="Heading2"/>
        <w:jc w:val="both"/>
        <w:rPr>
          <w:lang w:val="pt-BR"/>
        </w:rPr>
      </w:pPr>
      <w:r>
        <w:rPr>
          <w:lang w:val="pt-BR"/>
        </w:rPr>
        <w:t>QUESTÃO 4 – TDD EM CÓDIGO LEGADO.</w:t>
      </w:r>
    </w:p>
    <w:p w:rsidR="00BE54E6" w:rsidRPr="00C97F04" w:rsidRDefault="00BE54E6" w:rsidP="00C97F04">
      <w:pPr>
        <w:rPr>
          <w:lang w:val="en-US"/>
        </w:rPr>
      </w:pPr>
      <w:r w:rsidRPr="00C97F04">
        <w:rPr>
          <w:lang w:val="en-US"/>
        </w:rPr>
        <w:t>[baseado no livro: “Working Effectively with Legacy Code”</w:t>
      </w:r>
      <w:r>
        <w:rPr>
          <w:lang w:val="en-US"/>
        </w:rPr>
        <w:t>]</w:t>
      </w:r>
    </w:p>
    <w:p w:rsidR="00BE54E6" w:rsidRPr="00C97F04" w:rsidRDefault="00BE54E6" w:rsidP="00C97F04">
      <w:pPr>
        <w:spacing w:line="360" w:lineRule="auto"/>
        <w:jc w:val="both"/>
        <w:rPr>
          <w:lang w:val="en-US"/>
        </w:rPr>
      </w:pPr>
    </w:p>
    <w:p w:rsidR="00BE54E6" w:rsidRDefault="00BE54E6" w:rsidP="00C97F04">
      <w:pPr>
        <w:spacing w:line="360" w:lineRule="auto"/>
        <w:jc w:val="both"/>
        <w:rPr>
          <w:lang w:val="pt-BR"/>
        </w:rPr>
      </w:pPr>
      <w:r w:rsidRPr="00BC10C2">
        <w:rPr>
          <w:lang w:val="pt-BR"/>
        </w:rPr>
        <w:t>Muitos de vocês estão ou já estiveram trabalhando com software legado e, na imensa maioria dos casos, a situação d</w:t>
      </w:r>
      <w:r>
        <w:rPr>
          <w:lang w:val="pt-BR"/>
        </w:rPr>
        <w:t>o código é de ruim para péssima. Outras vezes, o código é tão complexo, que é difícil (ou perigoso) mexer nele, pois pode encadear uma série de comportamentos não desejáveis e incontroláveis no mesmo. Muitas vezes em códigos legados prevalece a seguinte arquitetura “</w:t>
      </w:r>
      <w:r w:rsidRPr="00C97F04">
        <w:rPr>
          <w:lang w:val="pt-BR"/>
        </w:rPr>
        <w:t>Big Ball of Mud</w:t>
      </w:r>
      <w:r>
        <w:rPr>
          <w:lang w:val="pt-BR"/>
        </w:rPr>
        <w:t>”,</w:t>
      </w:r>
      <w:r w:rsidRPr="00C97F04">
        <w:rPr>
          <w:lang w:val="pt-BR"/>
        </w:rPr>
        <w:t xml:space="preserve"> ou, na melhor das hipóteses, uma tentativa de implementação de uma arquitetura em 3 camadas. </w:t>
      </w:r>
    </w:p>
    <w:p w:rsidR="00BE54E6" w:rsidRDefault="00BE54E6" w:rsidP="00C97F04">
      <w:pPr>
        <w:spacing w:line="360" w:lineRule="auto"/>
        <w:jc w:val="both"/>
        <w:rPr>
          <w:lang w:val="pt-BR"/>
        </w:rPr>
      </w:pPr>
      <w:r w:rsidRPr="00C97F04">
        <w:rPr>
          <w:lang w:val="pt-BR"/>
        </w:rPr>
        <w:t>Por consequência desse descuido com a separação de responsabilidades do software, o código acaba sendo “macarrônico”, com métodos e classes gigantes, realizando todo o tipo de tarefa, desde validações da UI, passando pelas regras de negócio e chegando à persistência.</w:t>
      </w:r>
      <w:r>
        <w:rPr>
          <w:lang w:val="pt-BR"/>
        </w:rPr>
        <w:t xml:space="preserve"> </w:t>
      </w:r>
      <w:r w:rsidRPr="00C97F04">
        <w:rPr>
          <w:lang w:val="pt-BR"/>
        </w:rPr>
        <w:t xml:space="preserve">O cenário acima é fruto, dentre vários fatores, de código projetado sem </w:t>
      </w:r>
      <w:r w:rsidRPr="00C97F04">
        <w:rPr>
          <w:i/>
          <w:iCs/>
          <w:lang w:val="pt-BR"/>
        </w:rPr>
        <w:t>testabilidade</w:t>
      </w:r>
      <w:r w:rsidRPr="00C97F04">
        <w:rPr>
          <w:lang w:val="pt-BR"/>
        </w:rPr>
        <w:t xml:space="preserve"> em mente. Por isso tudo, retroalimentar a base de código legado com testes de unidade é o pior caso possível para a introdução de testes.</w:t>
      </w:r>
    </w:p>
    <w:p w:rsidR="00BE54E6" w:rsidRDefault="00BE54E6" w:rsidP="00C97F0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 livro acerca do assunto foi construído por </w:t>
      </w:r>
      <w:r w:rsidRPr="00C97F04">
        <w:rPr>
          <w:lang w:val="pt-BR"/>
        </w:rPr>
        <w:t xml:space="preserve">Michael Feathers, </w:t>
      </w:r>
      <w:r>
        <w:rPr>
          <w:lang w:val="pt-BR"/>
        </w:rPr>
        <w:t xml:space="preserve">onde ele apresentou técnicas </w:t>
      </w:r>
      <w:r w:rsidRPr="00C97F04">
        <w:rPr>
          <w:lang w:val="pt-BR"/>
        </w:rPr>
        <w:t>para realizar esta árdua tarefa.</w:t>
      </w:r>
      <w:r>
        <w:rPr>
          <w:lang w:val="pt-BR"/>
        </w:rPr>
        <w:t xml:space="preserve"> Uma das técnicas que ele apresentou foi batizada de </w:t>
      </w:r>
      <w:r w:rsidRPr="00C97F04">
        <w:rPr>
          <w:i/>
          <w:iCs/>
          <w:lang w:val="pt-BR"/>
        </w:rPr>
        <w:t>“Characterization Tests”</w:t>
      </w:r>
      <w:r>
        <w:rPr>
          <w:i/>
          <w:iCs/>
          <w:lang w:val="pt-BR"/>
        </w:rPr>
        <w:t xml:space="preserve">, </w:t>
      </w:r>
      <w:r>
        <w:rPr>
          <w:lang w:val="pt-BR"/>
        </w:rPr>
        <w:t xml:space="preserve">que consiste em </w:t>
      </w:r>
      <w:r w:rsidRPr="00C97F04">
        <w:rPr>
          <w:lang w:val="pt-BR"/>
        </w:rPr>
        <w:t>um teste que caracteriza o comportamento ATUAL de um pedaço de código</w:t>
      </w:r>
      <w:r>
        <w:rPr>
          <w:lang w:val="pt-BR"/>
        </w:rPr>
        <w:t xml:space="preserve">, ou seja, </w:t>
      </w:r>
      <w:r w:rsidRPr="00C97F04">
        <w:rPr>
          <w:b/>
          <w:bCs/>
          <w:color w:val="7030A0"/>
          <w:lang w:val="pt-BR"/>
        </w:rPr>
        <w:t>DEVEMOS TESTAR O QUE O CÓDIGO FAZ HOJE E NÃO O QUE GOSTARÍAMOS QUE ELE FIZESSE.</w:t>
      </w:r>
      <w:r w:rsidRPr="00C97F04">
        <w:rPr>
          <w:lang w:val="pt-BR"/>
        </w:rPr>
        <w:t xml:space="preserve"> Sem isso em mente, tentaríamos, ao escrever o teste, corrigir algum bug ou fazer alguma alteração drástica no design, perdendo o foco do objetivo principal.</w:t>
      </w:r>
    </w:p>
    <w:p w:rsidR="00BE54E6" w:rsidRDefault="00BE54E6" w:rsidP="00701322">
      <w:pPr>
        <w:spacing w:line="360" w:lineRule="auto"/>
        <w:jc w:val="both"/>
        <w:rPr>
          <w:lang w:val="pt-BR"/>
        </w:rPr>
      </w:pPr>
      <w:r>
        <w:rPr>
          <w:lang w:val="pt-BR"/>
        </w:rPr>
        <w:t>Um requisito essencial para trabalhar com códigos legados é s</w:t>
      </w:r>
      <w:r w:rsidRPr="00701322">
        <w:rPr>
          <w:lang w:val="pt-BR"/>
        </w:rPr>
        <w:t>aber gerenciar as dependências que seu código possui em relação a outro código (por ex</w:t>
      </w:r>
      <w:r>
        <w:rPr>
          <w:lang w:val="pt-BR"/>
        </w:rPr>
        <w:t>.</w:t>
      </w:r>
      <w:r w:rsidRPr="00701322">
        <w:rPr>
          <w:lang w:val="pt-BR"/>
        </w:rPr>
        <w:t>, outra classe, em OO).</w:t>
      </w:r>
      <w:r>
        <w:rPr>
          <w:lang w:val="pt-BR"/>
        </w:rPr>
        <w:t xml:space="preserve"> </w:t>
      </w:r>
      <w:r w:rsidRPr="00701322">
        <w:rPr>
          <w:lang w:val="pt-BR"/>
        </w:rPr>
        <w:t>Como dito anteriormente, código legado normalmente não é escrito pensando-se em testabilidade</w:t>
      </w:r>
      <w:r>
        <w:rPr>
          <w:lang w:val="pt-BR"/>
        </w:rPr>
        <w:t>, i</w:t>
      </w:r>
      <w:r w:rsidRPr="00701322">
        <w:rPr>
          <w:lang w:val="pt-BR"/>
        </w:rPr>
        <w:t xml:space="preserve">sso significa que o código é altamente acoplado com dependências de baixo nível (classes que fazem I/O, classes que precisam de um contexto em </w:t>
      </w:r>
      <w:r w:rsidRPr="00701322">
        <w:rPr>
          <w:i/>
          <w:iCs/>
          <w:lang w:val="pt-BR"/>
        </w:rPr>
        <w:t>runtime</w:t>
      </w:r>
      <w:r w:rsidRPr="00701322">
        <w:rPr>
          <w:lang w:val="pt-BR"/>
        </w:rPr>
        <w:t xml:space="preserve"> para executarem corretamente, etc.).</w:t>
      </w:r>
    </w:p>
    <w:p w:rsidR="00BE54E6" w:rsidRDefault="00BE54E6" w:rsidP="00701322">
      <w:pPr>
        <w:spacing w:line="360" w:lineRule="auto"/>
        <w:jc w:val="both"/>
        <w:rPr>
          <w:lang w:val="pt-BR"/>
        </w:rPr>
      </w:pPr>
    </w:p>
    <w:p w:rsidR="00BE54E6" w:rsidRDefault="00BE54E6" w:rsidP="00330423">
      <w:pPr>
        <w:spacing w:line="360" w:lineRule="auto"/>
        <w:jc w:val="both"/>
        <w:rPr>
          <w:lang w:val="pt-BR"/>
        </w:rPr>
      </w:pPr>
      <w:r>
        <w:rPr>
          <w:lang w:val="pt-BR"/>
        </w:rPr>
        <w:t>Dado os códigos abaixo, perceba que temos a classe RelatorioDespesas que tem por finalidade imprimir um relatório com todas as despesas existentes numa viagem.</w:t>
      </w:r>
    </w:p>
    <w:p w:rsidR="00BE54E6" w:rsidRDefault="00BE54E6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br w:type="page"/>
      </w:r>
    </w:p>
    <w:p w:rsidR="00BE54E6" w:rsidRDefault="00BE54E6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0"/>
      </w:tblGrid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Classe RelatórioDespesa</w:t>
            </w:r>
          </w:p>
        </w:tc>
      </w:tr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RelatorioDespesas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ImprimirRelatorio(Iterator&lt;Despesa&gt;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0.0f;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while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(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.hasNext())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Despesa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.next();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.getDespesa();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+=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Calculadora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();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.imprime(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:rsidR="00BE54E6" w:rsidRDefault="00BE54E6" w:rsidP="009C7D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0"/>
      </w:tblGrid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Classe Despesa</w:t>
            </w:r>
          </w:p>
        </w:tc>
      </w:tr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Despesa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= 0.0f;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Despesa(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267AA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=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getDespesa()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:rsidR="00BE54E6" w:rsidRDefault="00BE54E6" w:rsidP="009C7D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0"/>
      </w:tblGrid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Classe Impressora</w:t>
            </w:r>
          </w:p>
        </w:tc>
      </w:tr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Impressora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Imprimir(String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IllegalArgumentException(</w:t>
            </w:r>
            <w:r w:rsidRPr="00267AA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"conteudo nulo"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System.</w:t>
            </w:r>
            <w:r w:rsidRPr="00267AA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.println(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:rsidR="00BE54E6" w:rsidRDefault="00BE54E6" w:rsidP="009C7D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0"/>
      </w:tblGrid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br w:type="page"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Classe Calculadora</w:t>
            </w:r>
          </w:p>
        </w:tc>
      </w:tr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imprime(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String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 w:rsidRPr="00267AA4"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"Relatório de Despesas"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Conteúdo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+=(</w:t>
            </w:r>
            <w:r w:rsidRPr="00267AA4"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"\n Total das despesas:"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+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SistemaOperacional 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SistemaOperacional();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.getDriverImpressao().Imprimir(</w:t>
            </w:r>
            <w:r w:rsidRPr="00267AA4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</w:tc>
      </w:tr>
    </w:tbl>
    <w:p w:rsidR="00BE54E6" w:rsidRDefault="00BE54E6" w:rsidP="00701322">
      <w:pPr>
        <w:spacing w:line="360" w:lineRule="auto"/>
        <w:jc w:val="both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0"/>
      </w:tblGrid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Classe SistemaOperacional</w:t>
            </w:r>
          </w:p>
        </w:tc>
      </w:tr>
      <w:tr w:rsidR="00BE54E6">
        <w:tc>
          <w:tcPr>
            <w:tcW w:w="9350" w:type="dxa"/>
          </w:tcPr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SistemaOperacional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 getDriverImpressao() {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return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 w:rsidRPr="00267AA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Impressora();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:rsidR="00BE54E6" w:rsidRPr="00267AA4" w:rsidRDefault="00BE54E6" w:rsidP="00267AA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267AA4"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:rsidR="00BE54E6" w:rsidRDefault="00BE54E6" w:rsidP="00701322">
      <w:pPr>
        <w:spacing w:line="360" w:lineRule="auto"/>
        <w:jc w:val="both"/>
        <w:rPr>
          <w:lang w:val="pt-BR"/>
        </w:rPr>
      </w:pPr>
    </w:p>
    <w:p w:rsidR="00BE54E6" w:rsidRDefault="00BE54E6" w:rsidP="009C7D5E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bCs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>
        <w:rPr>
          <w:lang w:val="pt-BR"/>
        </w:rPr>
        <w:t>Ao analisar as classes pode-se verificar que as classes possuem comportamentos bem estranhos, ou seja, dado o nome das classes elas tem responsabilidades ou em excesso ou ausentes, ou até mesmo em locais errados. Dessa forma, aplicando a lei de demeter e boas práticas de refatoração, remova os mau-cheiros existentes no código, de forma a ajustar as responsabilidades, bem como dependências existentes. (2.0)</w:t>
      </w:r>
    </w:p>
    <w:p w:rsidR="00BE54E6" w:rsidRDefault="00BE54E6" w:rsidP="00923F6D">
      <w:pPr>
        <w:pStyle w:val="ListParagraph"/>
        <w:spacing w:line="360" w:lineRule="auto"/>
        <w:jc w:val="both"/>
        <w:rPr>
          <w:lang w:val="pt-BR"/>
        </w:rPr>
      </w:pPr>
    </w:p>
    <w:p w:rsidR="00BE54E6" w:rsidRDefault="00BE54E6" w:rsidP="00625975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bCs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>
        <w:rPr>
          <w:lang w:val="pt-BR"/>
        </w:rPr>
        <w:t xml:space="preserve"> Construa um teste unitário que permita que seja testada a classe </w:t>
      </w:r>
      <w:r w:rsidRPr="00625975">
        <w:rPr>
          <w:lang w:val="pt-BR"/>
        </w:rPr>
        <w:t>RelatorioDespesas</w:t>
      </w:r>
      <w:r>
        <w:rPr>
          <w:lang w:val="pt-BR"/>
        </w:rPr>
        <w:t xml:space="preserve"> sem que as demais classes afetem ou possam influenciar nos testes (inserção de erros ou comportamentos / complexidade desnecessárias). (2.0)</w:t>
      </w:r>
    </w:p>
    <w:p w:rsidR="00BE54E6" w:rsidRPr="00625975" w:rsidRDefault="00BE54E6" w:rsidP="00625975">
      <w:pPr>
        <w:pStyle w:val="ListParagraph"/>
        <w:rPr>
          <w:lang w:val="pt-BR"/>
        </w:rPr>
      </w:pPr>
    </w:p>
    <w:p w:rsidR="00BE54E6" w:rsidRDefault="00BE54E6" w:rsidP="0060537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bCs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>
        <w:rPr>
          <w:lang w:val="pt-BR"/>
        </w:rPr>
        <w:t>Dado que impressoras matriciais não são mais presentes em nosso ambiente, apenas existindo impressoras laser ou jato de tinta, refatore o código de forma que seja possível usar qualquer tipo de impressora em RelatorioDespesas (ou seja para a classe RelatorioDespesas deve ser transparente qual o tipo físico de impressora a ser usada), onde o tipo correto é verificado através de um parâmetro do Sistema Operacional que deve reconhecer qual é a impressora correta. ATENTE, NÃO GERE DEPENDÊNCIAS DESNECESSÁRIAS.  (1.0)</w:t>
      </w:r>
    </w:p>
    <w:p w:rsidR="00BE54E6" w:rsidRPr="00605370" w:rsidRDefault="00BE54E6" w:rsidP="00605370">
      <w:pPr>
        <w:pStyle w:val="ListParagraph"/>
        <w:rPr>
          <w:lang w:val="pt-BR"/>
        </w:rPr>
      </w:pPr>
    </w:p>
    <w:p w:rsidR="00BE54E6" w:rsidRDefault="00BE54E6" w:rsidP="00605370">
      <w:pPr>
        <w:pStyle w:val="ListParagraph"/>
        <w:numPr>
          <w:ilvl w:val="1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Seus testes precisaram mudar? Caso sim, ajuste o código.</w:t>
      </w:r>
    </w:p>
    <w:sectPr w:rsidR="00BE54E6" w:rsidSect="00CB5B2D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T Mon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25" style="width:0;height:1.5pt" o:hralign="center" o:bullet="t" o:hrstd="t" o:hr="t" fillcolor="#a0a0a0" stroked="f"/>
    </w:pict>
  </w:numPicBullet>
  <w:abstractNum w:abstractNumId="0">
    <w:nsid w:val="12933522"/>
    <w:multiLevelType w:val="multilevel"/>
    <w:tmpl w:val="35D21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530A74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127F"/>
    <w:multiLevelType w:val="hybridMultilevel"/>
    <w:tmpl w:val="9B68923E"/>
    <w:lvl w:ilvl="0" w:tplc="6B5E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B6AFF"/>
    <w:multiLevelType w:val="multilevel"/>
    <w:tmpl w:val="F118AC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3A223FE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B1263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65D90"/>
    <w:multiLevelType w:val="multilevel"/>
    <w:tmpl w:val="3E5C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4ED4"/>
    <w:rsid w:val="00025B07"/>
    <w:rsid w:val="00046996"/>
    <w:rsid w:val="0010051E"/>
    <w:rsid w:val="00142BC0"/>
    <w:rsid w:val="00267AA4"/>
    <w:rsid w:val="00273B9C"/>
    <w:rsid w:val="002A6CF1"/>
    <w:rsid w:val="00322D47"/>
    <w:rsid w:val="00330423"/>
    <w:rsid w:val="00385206"/>
    <w:rsid w:val="004A220B"/>
    <w:rsid w:val="004A2F4A"/>
    <w:rsid w:val="00510CD1"/>
    <w:rsid w:val="005741D4"/>
    <w:rsid w:val="005772FD"/>
    <w:rsid w:val="005F0842"/>
    <w:rsid w:val="005F41BE"/>
    <w:rsid w:val="00605370"/>
    <w:rsid w:val="00625975"/>
    <w:rsid w:val="00692DF1"/>
    <w:rsid w:val="006B194D"/>
    <w:rsid w:val="00701322"/>
    <w:rsid w:val="00737006"/>
    <w:rsid w:val="00743A00"/>
    <w:rsid w:val="007813A6"/>
    <w:rsid w:val="00806D8A"/>
    <w:rsid w:val="00814ED4"/>
    <w:rsid w:val="00865590"/>
    <w:rsid w:val="00872B4C"/>
    <w:rsid w:val="008C56AA"/>
    <w:rsid w:val="008F55E7"/>
    <w:rsid w:val="008F6C46"/>
    <w:rsid w:val="00901DF0"/>
    <w:rsid w:val="00923F6D"/>
    <w:rsid w:val="009C7D5E"/>
    <w:rsid w:val="009E3F50"/>
    <w:rsid w:val="00B56744"/>
    <w:rsid w:val="00BC10C2"/>
    <w:rsid w:val="00BE54E6"/>
    <w:rsid w:val="00C97F04"/>
    <w:rsid w:val="00CB1B79"/>
    <w:rsid w:val="00CB5B2D"/>
    <w:rsid w:val="00CC57B0"/>
    <w:rsid w:val="00D154F4"/>
    <w:rsid w:val="00D4336D"/>
    <w:rsid w:val="00D94DF7"/>
    <w:rsid w:val="00F34769"/>
    <w:rsid w:val="00F6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42"/>
    <w:pPr>
      <w:spacing w:line="276" w:lineRule="auto"/>
    </w:pPr>
    <w:rPr>
      <w:color w:val="000000"/>
      <w:lang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0C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0C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0C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0C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0C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0CD1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D4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DD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DD4"/>
    <w:rPr>
      <w:rFonts w:asciiTheme="majorHAnsi" w:eastAsiaTheme="majorEastAsia" w:hAnsiTheme="majorHAnsi" w:cstheme="majorBidi"/>
      <w:b/>
      <w:bCs/>
      <w:color w:val="000000"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DD4"/>
    <w:rPr>
      <w:rFonts w:asciiTheme="minorHAnsi" w:eastAsiaTheme="minorEastAsia" w:hAnsiTheme="minorHAnsi" w:cstheme="minorBidi"/>
      <w:b/>
      <w:bCs/>
      <w:color w:val="000000"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DD4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DD4"/>
    <w:rPr>
      <w:rFonts w:asciiTheme="minorHAnsi" w:eastAsiaTheme="minorEastAsia" w:hAnsiTheme="minorHAnsi" w:cstheme="minorBidi"/>
      <w:b/>
      <w:bCs/>
      <w:color w:val="000000"/>
      <w:lang/>
    </w:rPr>
  </w:style>
  <w:style w:type="table" w:customStyle="1" w:styleId="TableNormal1">
    <w:name w:val="Table Normal1"/>
    <w:uiPriority w:val="99"/>
    <w:rsid w:val="00510CD1"/>
    <w:pPr>
      <w:spacing w:line="276" w:lineRule="auto"/>
    </w:pPr>
    <w:rPr>
      <w:color w:val="000000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510C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DD4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/>
    </w:rPr>
  </w:style>
  <w:style w:type="paragraph" w:styleId="Subtitle">
    <w:name w:val="Subtitle"/>
    <w:basedOn w:val="Normal"/>
    <w:next w:val="Normal"/>
    <w:link w:val="SubtitleChar"/>
    <w:uiPriority w:val="99"/>
    <w:qFormat/>
    <w:rsid w:val="00510C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2DD4"/>
    <w:rPr>
      <w:rFonts w:asciiTheme="majorHAnsi" w:eastAsiaTheme="majorEastAsia" w:hAnsiTheme="majorHAnsi" w:cstheme="majorBidi"/>
      <w:color w:val="000000"/>
      <w:sz w:val="24"/>
      <w:szCs w:val="24"/>
      <w:lang/>
    </w:rPr>
  </w:style>
  <w:style w:type="paragraph" w:styleId="CommentText">
    <w:name w:val="annotation text"/>
    <w:basedOn w:val="Normal"/>
    <w:link w:val="CommentTextChar"/>
    <w:uiPriority w:val="99"/>
    <w:semiHidden/>
    <w:rsid w:val="00510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CD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10CD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8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322D47"/>
    <w:pPr>
      <w:ind w:left="720"/>
      <w:contextualSpacing/>
    </w:pPr>
  </w:style>
  <w:style w:type="table" w:styleId="TableGrid">
    <w:name w:val="Table Grid"/>
    <w:basedOn w:val="TableNormal"/>
    <w:uiPriority w:val="99"/>
    <w:rsid w:val="00322D4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10</Pages>
  <Words>2578</Words>
  <Characters>13924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CES-28 Prova 2 - 2017</dc:title>
  <dc:subject/>
  <dc:creator>Ten Cel Av BARRETO</dc:creator>
  <cp:keywords/>
  <dc:description/>
  <cp:lastModifiedBy>aluno</cp:lastModifiedBy>
  <cp:revision>2</cp:revision>
  <dcterms:created xsi:type="dcterms:W3CDTF">2017-10-02T20:27:00Z</dcterms:created>
  <dcterms:modified xsi:type="dcterms:W3CDTF">2017-10-02T20:27:00Z</dcterms:modified>
</cp:coreProperties>
</file>